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3B" w:rsidRPr="00D87AE4" w:rsidRDefault="00A2433B">
      <w:pPr>
        <w:jc w:val="right"/>
      </w:pPr>
      <w:r w:rsidRPr="00D87AE4">
        <w:t>D.Frederick</w:t>
      </w:r>
    </w:p>
    <w:p w:rsidR="00A2433B" w:rsidRPr="00D87AE4" w:rsidRDefault="00AC427B">
      <w:pPr>
        <w:jc w:val="right"/>
      </w:pPr>
      <w:fldSimple w:instr=" SAVEDATE  \* MERGEFORMAT ">
        <w:r>
          <w:rPr>
            <w:noProof/>
          </w:rPr>
          <w:t>6/2/2016 7:33:00 PM</w:t>
        </w:r>
      </w:fldSimple>
    </w:p>
    <w:p w:rsidR="00A2433B" w:rsidRDefault="00AC427B">
      <w:pPr>
        <w:jc w:val="right"/>
        <w:rPr>
          <w:noProof/>
        </w:rPr>
      </w:pPr>
      <w:fldSimple w:instr=" FILENAME  \* MERGEFORMAT ">
        <w:r w:rsidR="00E427D9">
          <w:rPr>
            <w:noProof/>
          </w:rPr>
          <w:t>df20141206_Building_Raspberry_Pi_for_Java_v01.docx</w:t>
        </w:r>
      </w:fldSimple>
    </w:p>
    <w:p w:rsidR="00B20F88" w:rsidRDefault="00B20F88">
      <w:pPr>
        <w:jc w:val="right"/>
        <w:rPr>
          <w:sz w:val="22"/>
        </w:rPr>
      </w:pPr>
      <w:r w:rsidRPr="00B20F88">
        <w:rPr>
          <w:sz w:val="22"/>
        </w:rPr>
        <w:t>C:\_Robotics\Raspberry_Pi</w:t>
      </w:r>
    </w:p>
    <w:p w:rsidR="001647A3" w:rsidRDefault="001647A3" w:rsidP="001647A3">
      <w:pPr>
        <w:jc w:val="center"/>
        <w:rPr>
          <w:b/>
        </w:rPr>
      </w:pPr>
    </w:p>
    <w:p w:rsidR="001647A3" w:rsidRDefault="001647A3" w:rsidP="001647A3">
      <w:pPr>
        <w:jc w:val="center"/>
        <w:rPr>
          <w:b/>
        </w:rPr>
      </w:pPr>
    </w:p>
    <w:p w:rsidR="001647A3" w:rsidRDefault="001647A3" w:rsidP="001647A3">
      <w:pPr>
        <w:jc w:val="center"/>
        <w:rPr>
          <w:b/>
        </w:rPr>
      </w:pPr>
    </w:p>
    <w:p w:rsidR="004B5EDF" w:rsidRPr="001647A3" w:rsidRDefault="004B5EDF" w:rsidP="001647A3">
      <w:pPr>
        <w:jc w:val="center"/>
        <w:rPr>
          <w:b/>
        </w:rPr>
      </w:pPr>
      <w:r w:rsidRPr="001647A3">
        <w:rPr>
          <w:b/>
        </w:rPr>
        <w:t>Notes on Building JAVA with SPI/I2C Raspberry PI</w:t>
      </w:r>
    </w:p>
    <w:p w:rsidR="00401C3A" w:rsidRDefault="00401C3A" w:rsidP="00401C3A"/>
    <w:p w:rsidR="00700F1D" w:rsidRPr="001647A3" w:rsidRDefault="001647A3" w:rsidP="00700F1D">
      <w:pPr>
        <w:rPr>
          <w:b/>
          <w:color w:val="FF0000"/>
        </w:rPr>
      </w:pPr>
      <w:r w:rsidRPr="001647A3">
        <w:rPr>
          <w:b/>
          <w:color w:val="FF0000"/>
        </w:rPr>
        <w:t xml:space="preserve"> </w:t>
      </w:r>
      <w:r w:rsidR="00700F1D" w:rsidRPr="001647A3">
        <w:rPr>
          <w:b/>
          <w:color w:val="FF0000"/>
        </w:rPr>
        <w:t>[May 25, 2016 – Update ]</w:t>
      </w:r>
    </w:p>
    <w:p w:rsidR="00700F1D" w:rsidRDefault="00700F1D" w:rsidP="00700F1D">
      <w:pPr>
        <w:ind w:left="360"/>
      </w:pPr>
      <w:r>
        <w:t>Download image from  https://www.raspberrypi.org/downloads/raspbian/</w:t>
      </w:r>
    </w:p>
    <w:p w:rsidR="00700F1D" w:rsidRDefault="00700F1D" w:rsidP="00700F1D">
      <w:pPr>
        <w:ind w:left="360"/>
      </w:pPr>
      <w:r>
        <w:t>Image:   Raspbian_Jessie_Lite_may_2016  at    https://downloads.raspberrypi.org/raspbian_lite_latest</w:t>
      </w:r>
    </w:p>
    <w:p w:rsidR="00700F1D" w:rsidRDefault="00700F1D" w:rsidP="007F2B46">
      <w:pPr>
        <w:ind w:left="360"/>
      </w:pPr>
    </w:p>
    <w:p w:rsidR="004673C4" w:rsidRPr="004673C4" w:rsidRDefault="004673C4" w:rsidP="004673C4">
      <w:pPr>
        <w:rPr>
          <w:b/>
        </w:rPr>
      </w:pPr>
      <w:r w:rsidRPr="004673C4">
        <w:rPr>
          <w:b/>
        </w:rPr>
        <w:t>Unzip the image on your laptop</w:t>
      </w:r>
    </w:p>
    <w:p w:rsidR="00700F1D" w:rsidRDefault="00700F1D" w:rsidP="007F2B46">
      <w:pPr>
        <w:ind w:left="360"/>
      </w:pPr>
    </w:p>
    <w:p w:rsidR="00CC054B" w:rsidRPr="00CC054B" w:rsidRDefault="00CC054B" w:rsidP="00CC054B">
      <w:pPr>
        <w:rPr>
          <w:b/>
        </w:rPr>
      </w:pPr>
      <w:r w:rsidRPr="00CC054B">
        <w:rPr>
          <w:b/>
        </w:rPr>
        <w:t>Create the SDCard Image</w:t>
      </w:r>
    </w:p>
    <w:p w:rsidR="00683D97" w:rsidRDefault="00683D97" w:rsidP="007F2B46">
      <w:pPr>
        <w:ind w:left="360"/>
      </w:pPr>
      <w:r>
        <w:t>Write the image to an Sdcard</w:t>
      </w:r>
    </w:p>
    <w:p w:rsidR="00C968E7" w:rsidRDefault="00C968E7" w:rsidP="00615207">
      <w:pPr>
        <w:ind w:left="360"/>
      </w:pPr>
      <w:r>
        <w:t xml:space="preserve">Source:  </w:t>
      </w:r>
    </w:p>
    <w:p w:rsidR="00C968E7" w:rsidRDefault="00C968E7" w:rsidP="00C968E7">
      <w:pPr>
        <w:ind w:left="720"/>
      </w:pPr>
      <w:r w:rsidRPr="00C968E7">
        <w:t>https://sourceforge.net/projects/win32diskimager</w:t>
      </w:r>
    </w:p>
    <w:p w:rsidR="00C968E7" w:rsidRDefault="00C968E7" w:rsidP="00615207">
      <w:pPr>
        <w:ind w:left="360"/>
      </w:pPr>
    </w:p>
    <w:p w:rsidR="00CC054B" w:rsidRDefault="00615207" w:rsidP="00615207">
      <w:pPr>
        <w:ind w:left="360"/>
      </w:pPr>
      <w:r>
        <w:t>Select the image file and the target Sdcard.  Select "Write"</w:t>
      </w:r>
    </w:p>
    <w:p w:rsidR="00615207" w:rsidRDefault="00615207" w:rsidP="00CC054B"/>
    <w:p w:rsidR="00CC054B" w:rsidRPr="00CC054B" w:rsidRDefault="00CC054B" w:rsidP="00CC054B">
      <w:pPr>
        <w:rPr>
          <w:b/>
        </w:rPr>
      </w:pPr>
      <w:r w:rsidRPr="00CC054B">
        <w:rPr>
          <w:b/>
        </w:rPr>
        <w:t>Initial (one-time) configuration of the networking:</w:t>
      </w:r>
    </w:p>
    <w:p w:rsidR="00683D97" w:rsidRDefault="00683D97" w:rsidP="007F2B46">
      <w:pPr>
        <w:ind w:left="360"/>
      </w:pPr>
      <w:r>
        <w:t>Connect the RaspBerry Pi to a TV with an HDMI input</w:t>
      </w:r>
    </w:p>
    <w:p w:rsidR="00683D97" w:rsidRDefault="00683D97" w:rsidP="007F2B46">
      <w:pPr>
        <w:ind w:left="360"/>
      </w:pPr>
      <w:r>
        <w:t>Connect a keyboard to the RaspBerry Pi</w:t>
      </w:r>
    </w:p>
    <w:p w:rsidR="00683D97" w:rsidRDefault="00683D97" w:rsidP="007F2B46">
      <w:pPr>
        <w:ind w:left="360"/>
      </w:pPr>
      <w:r>
        <w:t>Power on the RaspBerry Pi</w:t>
      </w:r>
    </w:p>
    <w:p w:rsidR="004673C4" w:rsidRDefault="004673C4" w:rsidP="004673C4">
      <w:pPr>
        <w:ind w:left="360"/>
      </w:pPr>
      <w:r>
        <w:t xml:space="preserve">Log on using the default username 'pi' and password 'raspberry' </w:t>
      </w:r>
    </w:p>
    <w:p w:rsidR="004673C4" w:rsidRDefault="004673C4" w:rsidP="004673C4">
      <w:pPr>
        <w:ind w:left="360"/>
      </w:pPr>
    </w:p>
    <w:p w:rsidR="004673C4" w:rsidRDefault="004673C4" w:rsidP="004673C4">
      <w:pPr>
        <w:ind w:left="360"/>
      </w:pPr>
      <w:r>
        <w:t xml:space="preserve">Run configuration program:    </w:t>
      </w:r>
      <w:r w:rsidRPr="00700F1D">
        <w:rPr>
          <w:rFonts w:ascii="Courier New" w:hAnsi="Courier New" w:cs="Courier New"/>
          <w:sz w:val="24"/>
        </w:rPr>
        <w:t>sudo raspi-config</w:t>
      </w:r>
    </w:p>
    <w:p w:rsidR="004673C4" w:rsidRDefault="004673C4" w:rsidP="004673C4">
      <w:pPr>
        <w:ind w:left="360"/>
      </w:pPr>
    </w:p>
    <w:p w:rsidR="004673C4" w:rsidRDefault="004673C4" w:rsidP="004673C4">
      <w:pPr>
        <w:ind w:left="720"/>
      </w:pPr>
      <w:r>
        <w:t>Select US keyboard</w:t>
      </w:r>
    </w:p>
    <w:p w:rsidR="004673C4" w:rsidRDefault="004673C4" w:rsidP="004673C4">
      <w:pPr>
        <w:ind w:left="720"/>
      </w:pPr>
      <w:r>
        <w:t>Enable SSH under advanced</w:t>
      </w:r>
    </w:p>
    <w:p w:rsidR="004673C4" w:rsidRDefault="004673C4" w:rsidP="004673C4">
      <w:pPr>
        <w:ind w:left="720"/>
      </w:pPr>
      <w:r>
        <w:t xml:space="preserve">Enable I2C </w:t>
      </w:r>
    </w:p>
    <w:p w:rsidR="004673C4" w:rsidRDefault="004673C4" w:rsidP="004673C4">
      <w:pPr>
        <w:ind w:left="720"/>
      </w:pPr>
      <w:r>
        <w:t>Enable SPI</w:t>
      </w:r>
    </w:p>
    <w:p w:rsidR="00683D97" w:rsidRDefault="00683D97" w:rsidP="004673C4">
      <w:pPr>
        <w:ind w:left="720"/>
      </w:pPr>
      <w:r>
        <w:t>Reboot the RaspBerry Pi</w:t>
      </w:r>
    </w:p>
    <w:p w:rsidR="004673C4" w:rsidRDefault="004673C4">
      <w:r>
        <w:br w:type="page"/>
      </w:r>
    </w:p>
    <w:p w:rsidR="004673C4" w:rsidRDefault="004673C4" w:rsidP="004673C4"/>
    <w:p w:rsidR="004673C4" w:rsidRDefault="004673C4" w:rsidP="004673C4">
      <w:r>
        <w:t>Configure the Network:</w:t>
      </w:r>
    </w:p>
    <w:p w:rsidR="00683D97" w:rsidRDefault="00683D97" w:rsidP="004673C4">
      <w:pPr>
        <w:ind w:left="360"/>
      </w:pPr>
      <w:r>
        <w:t xml:space="preserve">Log into the RaspBerry Pi using the </w:t>
      </w:r>
      <w:r w:rsidR="007168BD">
        <w:t xml:space="preserve">account "pi" and the </w:t>
      </w:r>
      <w:r>
        <w:t>password just set</w:t>
      </w:r>
    </w:p>
    <w:p w:rsidR="00683D97" w:rsidRDefault="00683D97" w:rsidP="004673C4">
      <w:pPr>
        <w:ind w:left="360"/>
      </w:pPr>
      <w:r>
        <w:t>Configure the networking to allow a temporary configuration</w:t>
      </w:r>
      <w:r w:rsidR="007168BD">
        <w:t>.   (Delete all of the other lines)</w:t>
      </w:r>
    </w:p>
    <w:p w:rsidR="00F305D6" w:rsidRDefault="00F305D6" w:rsidP="004673C4">
      <w:pPr>
        <w:ind w:left="360"/>
      </w:pPr>
      <w:r>
        <w:t xml:space="preserve">See the explanation of "sudo" and a brief list of commands for the UNIX text editor </w:t>
      </w:r>
      <w:r w:rsidR="001302E8">
        <w:t xml:space="preserve">futher </w:t>
      </w:r>
      <w:r>
        <w:t>below.</w:t>
      </w:r>
    </w:p>
    <w:p w:rsidR="00F305D6" w:rsidRDefault="00F305D6" w:rsidP="004673C4">
      <w:pPr>
        <w:ind w:left="360"/>
      </w:pPr>
    </w:p>
    <w:p w:rsidR="00683D97" w:rsidRPr="001E1386" w:rsidRDefault="001E1386" w:rsidP="004673C4">
      <w:pPr>
        <w:ind w:left="360"/>
        <w:rPr>
          <w:rFonts w:ascii="Courier New" w:hAnsi="Courier New" w:cs="Courier New"/>
          <w:b/>
        </w:rPr>
      </w:pPr>
      <w:r w:rsidRPr="001E1386">
        <w:rPr>
          <w:rFonts w:ascii="Courier New" w:hAnsi="Courier New" w:cs="Courier New"/>
          <w:b/>
        </w:rPr>
        <w:t>sudo vi /etc/network/interfaces</w:t>
      </w:r>
    </w:p>
    <w:p w:rsidR="001E1386" w:rsidRDefault="001E1386" w:rsidP="004673C4">
      <w:pPr>
        <w:ind w:left="360"/>
      </w:pP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auto lo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iface lo inet loopback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auto eth0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iface eth0 inet static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address 10.18.95.100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netmask 255.255.255.0</w:t>
      </w:r>
    </w:p>
    <w:p w:rsidR="001E1386" w:rsidRPr="001E1386" w:rsidRDefault="001E1386" w:rsidP="004673C4">
      <w:pPr>
        <w:ind w:left="720"/>
        <w:rPr>
          <w:rFonts w:ascii="Courier New" w:hAnsi="Courier New" w:cs="Courier New"/>
        </w:rPr>
      </w:pPr>
      <w:r w:rsidRPr="001E1386">
        <w:rPr>
          <w:rFonts w:ascii="Courier New" w:hAnsi="Courier New" w:cs="Courier New"/>
        </w:rPr>
        <w:t>gateway 10.18.95.1</w:t>
      </w:r>
    </w:p>
    <w:p w:rsidR="00683D97" w:rsidRDefault="00683D97" w:rsidP="007F2B46">
      <w:pPr>
        <w:ind w:left="360"/>
      </w:pPr>
    </w:p>
    <w:p w:rsidR="007F2B46" w:rsidRDefault="001E1386" w:rsidP="001E1386">
      <w:pPr>
        <w:ind w:left="360"/>
      </w:pPr>
      <w:r>
        <w:t>Shutdown the RaspBerry Pi</w:t>
      </w:r>
    </w:p>
    <w:p w:rsidR="001E1386" w:rsidRDefault="00503B7C" w:rsidP="001E1386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="001E1386" w:rsidRPr="001E1386">
        <w:rPr>
          <w:rFonts w:ascii="Courier New" w:hAnsi="Courier New" w:cs="Courier New"/>
          <w:b/>
        </w:rPr>
        <w:t>udo</w:t>
      </w:r>
      <w:r w:rsidR="001E1386">
        <w:rPr>
          <w:rFonts w:ascii="Courier New" w:hAnsi="Courier New" w:cs="Courier New"/>
          <w:b/>
        </w:rPr>
        <w:t xml:space="preserve"> shutdown –h 0</w:t>
      </w:r>
    </w:p>
    <w:p w:rsidR="001E1386" w:rsidRDefault="001E1386" w:rsidP="001E1386">
      <w:pPr>
        <w:ind w:left="360"/>
      </w:pPr>
    </w:p>
    <w:p w:rsidR="007F2B46" w:rsidRDefault="001E1386" w:rsidP="001E1386">
      <w:pPr>
        <w:ind w:left="360"/>
      </w:pPr>
      <w:r>
        <w:t>Disconnect the RaspBerry Pi from the TV/Monitor and remove the keyboard</w:t>
      </w:r>
    </w:p>
    <w:p w:rsidR="00347710" w:rsidRDefault="00347710" w:rsidP="001E1386">
      <w:pPr>
        <w:ind w:left="360"/>
      </w:pPr>
    </w:p>
    <w:p w:rsidR="00347710" w:rsidRPr="00347710" w:rsidRDefault="00347710" w:rsidP="001E1386">
      <w:pPr>
        <w:ind w:left="360"/>
        <w:rPr>
          <w:b/>
        </w:rPr>
      </w:pPr>
      <w:r w:rsidRPr="00347710">
        <w:rPr>
          <w:b/>
        </w:rPr>
        <w:t>Connect to the RaspBerry Pi using the following steps:</w:t>
      </w:r>
    </w:p>
    <w:p w:rsidR="001E1386" w:rsidRDefault="001E1386" w:rsidP="00347710">
      <w:pPr>
        <w:ind w:left="720"/>
      </w:pPr>
      <w:r>
        <w:t>Connect the RaspBerry Pi to your laptop. Either directly with a cross over cable or through a hub.</w:t>
      </w:r>
    </w:p>
    <w:p w:rsidR="001E1386" w:rsidRDefault="001E1386" w:rsidP="00347710">
      <w:pPr>
        <w:ind w:left="720"/>
      </w:pPr>
    </w:p>
    <w:p w:rsidR="001E1386" w:rsidRDefault="001E1386" w:rsidP="00347710">
      <w:pPr>
        <w:ind w:left="720"/>
      </w:pPr>
      <w:r>
        <w:t xml:space="preserve">Start PuTTY on your Laptop </w:t>
      </w:r>
      <w:r w:rsidR="004673C4">
        <w:t>(</w:t>
      </w:r>
      <w:r w:rsidR="004673C4" w:rsidRPr="004673C4">
        <w:t>http://www.chiark.greenend.org.uk/~sgtatham/putty/download.html</w:t>
      </w:r>
      <w:r w:rsidR="004673C4">
        <w:t>)</w:t>
      </w:r>
    </w:p>
    <w:p w:rsidR="001E1386" w:rsidRDefault="001E1386" w:rsidP="00347710">
      <w:pPr>
        <w:ind w:left="720"/>
      </w:pPr>
      <w:r>
        <w:t xml:space="preserve">Configure PuTTY </w:t>
      </w:r>
    </w:p>
    <w:p w:rsidR="001E1386" w:rsidRPr="001E1386" w:rsidRDefault="001E1386" w:rsidP="00347710">
      <w:pPr>
        <w:ind w:left="1080"/>
      </w:pPr>
      <w:r w:rsidRPr="001E1386">
        <w:t>Set the hostname/IP Address to 10.18.95.100</w:t>
      </w:r>
    </w:p>
    <w:p w:rsidR="001E1386" w:rsidRDefault="001E1386" w:rsidP="00347710">
      <w:pPr>
        <w:ind w:left="1080"/>
      </w:pPr>
      <w:r w:rsidRPr="001E1386">
        <w:t xml:space="preserve">Set the </w:t>
      </w:r>
      <w:r>
        <w:t>connection type to SSH (Secure Shell)</w:t>
      </w:r>
    </w:p>
    <w:p w:rsidR="001E1386" w:rsidRDefault="001E1386" w:rsidP="00347710">
      <w:pPr>
        <w:ind w:left="1080"/>
      </w:pPr>
      <w:r>
        <w:t>Give the session a name and save the connection type for later use</w:t>
      </w:r>
    </w:p>
    <w:p w:rsidR="001E1386" w:rsidRDefault="00347710" w:rsidP="00347710">
      <w:pPr>
        <w:ind w:left="720"/>
      </w:pPr>
      <w:r>
        <w:t>Connect to the RaspBerry Pi with PuTTY (SSH)</w:t>
      </w:r>
    </w:p>
    <w:p w:rsidR="00347710" w:rsidRPr="001E1386" w:rsidRDefault="00347710" w:rsidP="00347710">
      <w:pPr>
        <w:ind w:left="720"/>
      </w:pPr>
      <w:r>
        <w:t>You may receive an alert since this is the first time connection to the RaspBerry Pi.</w:t>
      </w:r>
    </w:p>
    <w:p w:rsidR="001E1386" w:rsidRDefault="001E1386" w:rsidP="00347710">
      <w:pPr>
        <w:ind w:left="1080"/>
      </w:pPr>
      <w:r>
        <w:t>Window titled "PuTTY Security Alert"</w:t>
      </w:r>
    </w:p>
    <w:p w:rsidR="001E1386" w:rsidRDefault="001E1386" w:rsidP="00347710">
      <w:pPr>
        <w:ind w:left="1080"/>
      </w:pPr>
      <w:r>
        <w:t>"Warning - Potental Security Breach!"</w:t>
      </w:r>
    </w:p>
    <w:p w:rsidR="001E1386" w:rsidRDefault="00347710" w:rsidP="00347710">
      <w:pPr>
        <w:ind w:left="720"/>
      </w:pPr>
      <w:r>
        <w:t>Select OK and continue</w:t>
      </w:r>
    </w:p>
    <w:p w:rsidR="00347710" w:rsidRDefault="00347710" w:rsidP="00347710">
      <w:pPr>
        <w:ind w:left="720"/>
      </w:pPr>
    </w:p>
    <w:p w:rsidR="00347710" w:rsidRPr="00F238AE" w:rsidRDefault="00347710" w:rsidP="00347710">
      <w:pPr>
        <w:ind w:left="720"/>
        <w:rPr>
          <w:b/>
          <w:i/>
          <w:sz w:val="22"/>
        </w:rPr>
      </w:pPr>
      <w:r w:rsidRPr="00F238AE">
        <w:rPr>
          <w:b/>
          <w:i/>
          <w:sz w:val="22"/>
        </w:rPr>
        <w:t>Explanation:</w:t>
      </w:r>
    </w:p>
    <w:p w:rsidR="00347710" w:rsidRDefault="00347710" w:rsidP="00F238AE">
      <w:pPr>
        <w:ind w:left="1080"/>
      </w:pPr>
      <w:r>
        <w:t>"</w:t>
      </w:r>
      <w:r w:rsidRPr="00503B7C">
        <w:rPr>
          <w:rFonts w:ascii="Courier New" w:hAnsi="Courier New" w:cs="Courier New"/>
          <w:b/>
        </w:rPr>
        <w:t>sudo</w:t>
      </w:r>
      <w:r>
        <w:t>" = "Super User do" – Unix/Linux is a very secure operating system.  Only the Super User (root) can edit important files.  A normal user can ask the Super User to edit a file using the primative text editor vi.</w:t>
      </w:r>
    </w:p>
    <w:p w:rsidR="00347710" w:rsidRDefault="00347710" w:rsidP="00347710">
      <w:pPr>
        <w:ind w:left="720"/>
      </w:pPr>
    </w:p>
    <w:p w:rsidR="00347710" w:rsidRPr="00302D4F" w:rsidRDefault="00347710" w:rsidP="00347710">
      <w:pPr>
        <w:ind w:left="720"/>
        <w:rPr>
          <w:b/>
        </w:rPr>
      </w:pPr>
      <w:r w:rsidRPr="00302D4F">
        <w:rPr>
          <w:b/>
        </w:rPr>
        <w:t>Vi basics</w:t>
      </w:r>
    </w:p>
    <w:p w:rsidR="00347710" w:rsidRDefault="00347710" w:rsidP="00302D4F">
      <w:pPr>
        <w:ind w:left="1080"/>
      </w:pPr>
      <w:r>
        <w:t>Vi has two modes:  Command mode and text entry mode.  Press the escape key to enter command mode.</w:t>
      </w:r>
    </w:p>
    <w:p w:rsidR="00347710" w:rsidRDefault="00347710" w:rsidP="00302D4F">
      <w:pPr>
        <w:ind w:left="1080"/>
        <w:rPr>
          <w:b/>
        </w:rPr>
      </w:pPr>
      <w:r>
        <w:t xml:space="preserve">To exit a file without saving:   </w:t>
      </w:r>
      <w:r>
        <w:tab/>
      </w:r>
      <w:r w:rsidRPr="00347710">
        <w:rPr>
          <w:b/>
        </w:rPr>
        <w:t xml:space="preserve">[Esc]   </w:t>
      </w:r>
      <w:r w:rsidR="006F2242">
        <w:rPr>
          <w:b/>
        </w:rPr>
        <w:t>:</w:t>
      </w:r>
      <w:r w:rsidRPr="00347710">
        <w:rPr>
          <w:b/>
        </w:rPr>
        <w:t>q!</w:t>
      </w:r>
      <w:r>
        <w:rPr>
          <w:b/>
        </w:rPr>
        <w:t xml:space="preserve">  </w:t>
      </w:r>
    </w:p>
    <w:p w:rsidR="00347710" w:rsidRDefault="00347710" w:rsidP="00302D4F">
      <w:pPr>
        <w:ind w:left="1080"/>
        <w:rPr>
          <w:b/>
        </w:rPr>
      </w:pPr>
      <w:r>
        <w:t xml:space="preserve">To exit a file with saving:   </w:t>
      </w:r>
      <w:r>
        <w:tab/>
      </w:r>
      <w:r>
        <w:tab/>
      </w:r>
      <w:r w:rsidRPr="00347710">
        <w:rPr>
          <w:b/>
        </w:rPr>
        <w:t xml:space="preserve">[Esc]   </w:t>
      </w:r>
      <w:r w:rsidR="006F2242">
        <w:rPr>
          <w:b/>
        </w:rPr>
        <w:t>:</w:t>
      </w:r>
      <w:r>
        <w:rPr>
          <w:b/>
        </w:rPr>
        <w:t>x</w:t>
      </w:r>
      <w:r w:rsidRPr="00347710">
        <w:rPr>
          <w:b/>
        </w:rPr>
        <w:t>!</w:t>
      </w:r>
      <w:r>
        <w:rPr>
          <w:b/>
        </w:rPr>
        <w:t xml:space="preserve">  </w:t>
      </w:r>
    </w:p>
    <w:p w:rsidR="006F2242" w:rsidRDefault="006F2242" w:rsidP="006F2242">
      <w:pPr>
        <w:ind w:left="1080"/>
        <w:rPr>
          <w:b/>
        </w:rPr>
      </w:pPr>
      <w:r>
        <w:t>To delete one character:</w:t>
      </w:r>
      <w:r>
        <w:tab/>
      </w:r>
      <w:r>
        <w:tab/>
      </w:r>
      <w:r>
        <w:rPr>
          <w:b/>
        </w:rPr>
        <w:t xml:space="preserve">x  </w:t>
      </w:r>
    </w:p>
    <w:p w:rsidR="006F2242" w:rsidRDefault="006F2242" w:rsidP="006F2242">
      <w:pPr>
        <w:ind w:left="1080"/>
        <w:rPr>
          <w:b/>
        </w:rPr>
      </w:pPr>
      <w:r>
        <w:t>To replace one character:</w:t>
      </w:r>
      <w:r>
        <w:tab/>
      </w:r>
      <w:r>
        <w:tab/>
      </w:r>
      <w:r>
        <w:rPr>
          <w:b/>
        </w:rPr>
        <w:t xml:space="preserve">r  </w:t>
      </w:r>
    </w:p>
    <w:p w:rsidR="00347710" w:rsidRDefault="00347710" w:rsidP="00302D4F">
      <w:pPr>
        <w:ind w:left="1080"/>
        <w:rPr>
          <w:b/>
        </w:rPr>
      </w:pPr>
      <w:r>
        <w:t>To delete a whole line:</w:t>
      </w:r>
      <w:r>
        <w:tab/>
      </w:r>
      <w:r>
        <w:tab/>
      </w:r>
      <w:r>
        <w:tab/>
      </w:r>
      <w:r w:rsidR="002E3B20">
        <w:rPr>
          <w:b/>
        </w:rPr>
        <w:t>dd</w:t>
      </w:r>
      <w:r>
        <w:rPr>
          <w:b/>
        </w:rPr>
        <w:t xml:space="preserve">  </w:t>
      </w:r>
    </w:p>
    <w:p w:rsidR="00347710" w:rsidRDefault="002E3B20" w:rsidP="00302D4F">
      <w:pPr>
        <w:ind w:left="1080"/>
        <w:rPr>
          <w:b/>
        </w:rPr>
      </w:pPr>
      <w:r w:rsidRPr="002E3B20">
        <w:t>To</w:t>
      </w:r>
      <w:r>
        <w:t xml:space="preserve"> insert text:</w:t>
      </w:r>
      <w:r>
        <w:tab/>
      </w:r>
      <w:r>
        <w:tab/>
      </w:r>
      <w:r>
        <w:tab/>
      </w:r>
      <w:r>
        <w:tab/>
      </w:r>
      <w:r>
        <w:tab/>
      </w:r>
      <w:r w:rsidRPr="00347710">
        <w:rPr>
          <w:b/>
        </w:rPr>
        <w:t xml:space="preserve">[Esc]   </w:t>
      </w:r>
      <w:r>
        <w:rPr>
          <w:b/>
        </w:rPr>
        <w:t>i</w:t>
      </w:r>
      <w:r>
        <w:rPr>
          <w:b/>
        </w:rPr>
        <w:tab/>
      </w:r>
      <w:r>
        <w:rPr>
          <w:b/>
        </w:rPr>
        <w:tab/>
        <w:t>( This places vi in the text edit mode )</w:t>
      </w:r>
    </w:p>
    <w:p w:rsidR="002E3B20" w:rsidRDefault="002E3B20" w:rsidP="00302D4F">
      <w:pPr>
        <w:ind w:left="1080"/>
        <w:rPr>
          <w:b/>
        </w:rPr>
      </w:pPr>
      <w:r w:rsidRPr="002E3B20">
        <w:t>To</w:t>
      </w:r>
      <w:r>
        <w:t xml:space="preserve"> append text in the current line: </w:t>
      </w:r>
      <w:r w:rsidRPr="00347710">
        <w:rPr>
          <w:b/>
        </w:rPr>
        <w:t xml:space="preserve">[Esc]   </w:t>
      </w:r>
      <w:r>
        <w:rPr>
          <w:b/>
        </w:rPr>
        <w:t>A</w:t>
      </w:r>
      <w:r>
        <w:rPr>
          <w:b/>
        </w:rPr>
        <w:tab/>
      </w:r>
      <w:r>
        <w:rPr>
          <w:b/>
        </w:rPr>
        <w:tab/>
        <w:t>( This places vi in the text edit mode )</w:t>
      </w:r>
    </w:p>
    <w:p w:rsidR="00347710" w:rsidRDefault="00347710" w:rsidP="00347710">
      <w:pPr>
        <w:ind w:left="720"/>
      </w:pPr>
    </w:p>
    <w:p w:rsidR="00503B7C" w:rsidRDefault="00503B7C">
      <w:r>
        <w:br w:type="page"/>
      </w:r>
    </w:p>
    <w:p w:rsidR="00347710" w:rsidRDefault="00347710" w:rsidP="00347710">
      <w:pPr>
        <w:ind w:left="720"/>
      </w:pPr>
      <w:r>
        <w:lastRenderedPageBreak/>
        <w:t>If you have a wireless USB connector, Configure the networking on the RaspBerry Pi to support both wireless and wired.  Otherwise leave the networking as is:</w:t>
      </w:r>
    </w:p>
    <w:p w:rsidR="00347710" w:rsidRDefault="00347710" w:rsidP="00347710">
      <w:pPr>
        <w:ind w:left="720"/>
      </w:pPr>
    </w:p>
    <w:p w:rsidR="00347710" w:rsidRDefault="00347710" w:rsidP="00347710">
      <w:pPr>
        <w:ind w:left="720"/>
      </w:pPr>
      <w:r>
        <w:t>Command to edit the interfaces file: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b/>
          <w:sz w:val="18"/>
        </w:rPr>
      </w:pPr>
      <w:r w:rsidRPr="00347710">
        <w:rPr>
          <w:rFonts w:ascii="Courier New" w:hAnsi="Courier New" w:cs="Courier New"/>
          <w:b/>
          <w:sz w:val="18"/>
        </w:rPr>
        <w:t>sudo vi /etc/network/interfaces</w:t>
      </w:r>
    </w:p>
    <w:p w:rsidR="00347710" w:rsidRPr="005C2534" w:rsidRDefault="00347710" w:rsidP="00347710">
      <w:pPr>
        <w:ind w:left="1080"/>
      </w:pPr>
    </w:p>
    <w:p w:rsidR="00302D4F" w:rsidRPr="005C2534" w:rsidRDefault="00302D4F" w:rsidP="00302D4F">
      <w:pPr>
        <w:ind w:left="1440"/>
        <w:rPr>
          <w:u w:val="single"/>
        </w:rPr>
      </w:pPr>
      <w:r w:rsidRPr="005C2534">
        <w:rPr>
          <w:u w:val="single"/>
        </w:rPr>
        <w:t>Notes on editing</w:t>
      </w:r>
      <w:r w:rsidR="005C2534">
        <w:rPr>
          <w:u w:val="single"/>
        </w:rPr>
        <w:t xml:space="preserve"> in </w:t>
      </w:r>
      <w:r w:rsidR="005C2534" w:rsidRPr="005C2534">
        <w:rPr>
          <w:b/>
          <w:u w:val="single"/>
        </w:rPr>
        <w:t>vi</w:t>
      </w:r>
      <w:r w:rsidRPr="005C2534">
        <w:rPr>
          <w:u w:val="single"/>
        </w:rPr>
        <w:t>:</w:t>
      </w:r>
    </w:p>
    <w:p w:rsidR="00302D4F" w:rsidRPr="005C2534" w:rsidRDefault="002E6D96" w:rsidP="00302D4F">
      <w:pPr>
        <w:ind w:left="1800"/>
      </w:pPr>
      <w:r w:rsidRPr="005C2534">
        <w:t xml:space="preserve">The command above will put you in vi.  Delete all of the lines of text by repeatedly entering dd.  Then, select </w:t>
      </w:r>
      <w:r w:rsidRPr="005C2534">
        <w:rPr>
          <w:rFonts w:ascii="Courier New" w:hAnsi="Courier New" w:cs="Courier New"/>
          <w:b/>
        </w:rPr>
        <w:t>[esc] i</w:t>
      </w:r>
      <w:r w:rsidRPr="005C2534">
        <w:t xml:space="preserve"> to enter text enty mode.  Copy and paste the text below by highlighting the text, then select [ctrl]-C,  Switch windows to PuTTY and right-click into the SSH window.  This will paste the text.  </w:t>
      </w:r>
      <w:r w:rsidR="005C2534" w:rsidRPr="005C2534">
        <w:t xml:space="preserve">Close the file by entering </w:t>
      </w:r>
      <w:r w:rsidR="005C2534" w:rsidRPr="005C2534">
        <w:rPr>
          <w:rFonts w:ascii="Courier New" w:hAnsi="Courier New" w:cs="Courier New"/>
          <w:b/>
        </w:rPr>
        <w:t>[Esc] x!</w:t>
      </w:r>
      <w:r w:rsidR="005C2534" w:rsidRPr="005C2534">
        <w:t xml:space="preserve"> and the file will be saved.</w:t>
      </w:r>
    </w:p>
    <w:p w:rsidR="005C2534" w:rsidRDefault="005C2534" w:rsidP="00347710">
      <w:pPr>
        <w:ind w:left="1080"/>
        <w:rPr>
          <w:rFonts w:ascii="Courier New" w:hAnsi="Courier New" w:cs="Courier New"/>
          <w:sz w:val="18"/>
        </w:rPr>
      </w:pPr>
    </w:p>
    <w:p w:rsidR="005C2534" w:rsidRDefault="005C2534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auto lo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iface lo inet loopback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auto eth0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iface eth0 inet static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address 10.18.95.100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netmask 255.255.255.0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#gateway 10.18.95.1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allow-hotplug wlan0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iface wlan0 inet manual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wpa-roam /etc/wpa_supplicant/wpa_supplicant.conf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iface default inet static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address </w:t>
      </w:r>
      <w:bookmarkStart w:id="0" w:name="_GoBack"/>
      <w:bookmarkEnd w:id="0"/>
      <w:r w:rsidRPr="00347710">
        <w:rPr>
          <w:rFonts w:ascii="Courier New" w:hAnsi="Courier New" w:cs="Courier New"/>
          <w:sz w:val="18"/>
        </w:rPr>
        <w:t>10.0.0.11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netmask 255.255.255.0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gateway 10.0.0.1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Default="00347710" w:rsidP="00347710">
      <w:pPr>
        <w:ind w:left="720"/>
      </w:pPr>
      <w:r>
        <w:t>Command to edit the Wireless Network security configuration file: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b/>
          <w:sz w:val="18"/>
        </w:rPr>
      </w:pPr>
      <w:r w:rsidRPr="00347710">
        <w:rPr>
          <w:rFonts w:ascii="Courier New" w:hAnsi="Courier New" w:cs="Courier New"/>
          <w:b/>
          <w:sz w:val="18"/>
        </w:rPr>
        <w:t>sudo vi /etc/wpa_supplicant/wpa_supplicant.conf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ctrl_interface=DIR=/var/run/wpa_supplicant GROUP=netdev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update_config=1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network={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ssid="</w:t>
      </w:r>
      <w:r w:rsidR="00BF4011" w:rsidRPr="00BF4011">
        <w:rPr>
          <w:rFonts w:ascii="Courier New" w:hAnsi="Courier New" w:cs="Courier New"/>
          <w:color w:val="FF0000"/>
          <w:sz w:val="18"/>
        </w:rPr>
        <w:t>SIDD_VALUE</w:t>
      </w:r>
      <w:r w:rsidRPr="00347710">
        <w:rPr>
          <w:rFonts w:ascii="Courier New" w:hAnsi="Courier New" w:cs="Courier New"/>
          <w:sz w:val="18"/>
        </w:rPr>
        <w:t>"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psk="</w:t>
      </w:r>
      <w:r w:rsidRPr="00BF4011">
        <w:rPr>
          <w:rFonts w:ascii="Courier New" w:hAnsi="Courier New" w:cs="Courier New"/>
          <w:color w:val="FF0000"/>
          <w:sz w:val="18"/>
        </w:rPr>
        <w:t>9999999999999999999988888888888888888888</w:t>
      </w:r>
      <w:r w:rsidRPr="00347710">
        <w:rPr>
          <w:rFonts w:ascii="Courier New" w:hAnsi="Courier New" w:cs="Courier New"/>
          <w:sz w:val="18"/>
        </w:rPr>
        <w:t>"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proto=WPA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key_mgmt=WPA-PSK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pairwise=TKIP</w:t>
      </w:r>
    </w:p>
    <w:p w:rsidR="00347710" w:rsidRP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 xml:space="preserve">        auth_alg=OPEN</w:t>
      </w:r>
    </w:p>
    <w:p w:rsidR="00347710" w:rsidRDefault="00347710" w:rsidP="00347710">
      <w:pPr>
        <w:ind w:left="1080"/>
        <w:rPr>
          <w:rFonts w:ascii="Courier New" w:hAnsi="Courier New" w:cs="Courier New"/>
          <w:sz w:val="18"/>
        </w:rPr>
      </w:pPr>
      <w:r w:rsidRPr="00347710">
        <w:rPr>
          <w:rFonts w:ascii="Courier New" w:hAnsi="Courier New" w:cs="Courier New"/>
          <w:sz w:val="18"/>
        </w:rPr>
        <w:t>}</w:t>
      </w:r>
    </w:p>
    <w:p w:rsidR="00503B7C" w:rsidRDefault="00503B7C" w:rsidP="00347710">
      <w:pPr>
        <w:ind w:left="1080"/>
        <w:rPr>
          <w:rFonts w:ascii="Courier New" w:hAnsi="Courier New" w:cs="Courier New"/>
          <w:sz w:val="18"/>
        </w:rPr>
      </w:pPr>
    </w:p>
    <w:p w:rsidR="00503B7C" w:rsidRPr="00BF4011" w:rsidRDefault="00BF4011" w:rsidP="00347710">
      <w:pPr>
        <w:ind w:left="1080"/>
        <w:rPr>
          <w:rFonts w:ascii="Courier New" w:hAnsi="Courier New" w:cs="Courier New"/>
          <w:b/>
          <w:color w:val="FF0000"/>
          <w:sz w:val="28"/>
        </w:rPr>
      </w:pPr>
      <w:r w:rsidRPr="00BF4011">
        <w:rPr>
          <w:rFonts w:ascii="Courier New" w:hAnsi="Courier New" w:cs="Courier New"/>
          <w:b/>
          <w:color w:val="FF0000"/>
          <w:sz w:val="28"/>
        </w:rPr>
        <w:t xml:space="preserve">NOTE:  Put in your own </w:t>
      </w:r>
      <w:r w:rsidR="00AE00E1">
        <w:rPr>
          <w:rFonts w:ascii="Courier New" w:hAnsi="Courier New" w:cs="Courier New"/>
          <w:b/>
          <w:color w:val="FF0000"/>
          <w:sz w:val="28"/>
        </w:rPr>
        <w:t xml:space="preserve">Guest network </w:t>
      </w:r>
      <w:r w:rsidRPr="00BF4011">
        <w:rPr>
          <w:rFonts w:ascii="Courier New" w:hAnsi="Courier New" w:cs="Courier New"/>
          <w:b/>
          <w:color w:val="FF0000"/>
          <w:sz w:val="28"/>
        </w:rPr>
        <w:t>information</w:t>
      </w:r>
    </w:p>
    <w:p w:rsidR="00503B7C" w:rsidRDefault="00503B7C" w:rsidP="005C253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</w:t>
      </w:r>
    </w:p>
    <w:p w:rsidR="00503B7C" w:rsidRDefault="00503B7C" w:rsidP="005C2534"/>
    <w:p w:rsidR="00503B7C" w:rsidRDefault="00503B7C" w:rsidP="005C2534"/>
    <w:p w:rsidR="00503B7C" w:rsidRDefault="00503B7C" w:rsidP="005C2534"/>
    <w:p w:rsidR="00400A0E" w:rsidRDefault="001F1354" w:rsidP="005C2534">
      <w:r>
        <w:t xml:space="preserve">View and </w:t>
      </w:r>
      <w:r w:rsidR="00400A0E">
        <w:t>Update the DNS Resolver Configuration file</w:t>
      </w:r>
      <w:r w:rsidR="006F2242">
        <w:t xml:space="preserve"> to point to Googles DNS Server.</w:t>
      </w:r>
    </w:p>
    <w:p w:rsidR="001F1354" w:rsidRDefault="001F1354" w:rsidP="001F1354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cat</w:t>
      </w:r>
      <w:r w:rsidRPr="00400A0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/etc/</w:t>
      </w:r>
      <w:r w:rsidRPr="00400A0E">
        <w:rPr>
          <w:rFonts w:ascii="Courier New" w:hAnsi="Courier New" w:cs="Courier New"/>
          <w:b/>
        </w:rPr>
        <w:t>resolv.conf</w:t>
      </w:r>
    </w:p>
    <w:p w:rsidR="00400A0E" w:rsidRDefault="00400A0E" w:rsidP="00400A0E">
      <w:pPr>
        <w:ind w:left="360"/>
        <w:rPr>
          <w:rFonts w:ascii="Courier New" w:hAnsi="Courier New" w:cs="Courier New"/>
          <w:b/>
        </w:rPr>
      </w:pPr>
      <w:r w:rsidRPr="00400A0E">
        <w:rPr>
          <w:rFonts w:ascii="Courier New" w:hAnsi="Courier New" w:cs="Courier New"/>
          <w:b/>
        </w:rPr>
        <w:t xml:space="preserve">sudo vi </w:t>
      </w:r>
      <w:r w:rsidR="00934EFA">
        <w:rPr>
          <w:rFonts w:ascii="Courier New" w:hAnsi="Courier New" w:cs="Courier New"/>
          <w:b/>
        </w:rPr>
        <w:t>/etc/</w:t>
      </w:r>
      <w:r w:rsidRPr="00400A0E">
        <w:rPr>
          <w:rFonts w:ascii="Courier New" w:hAnsi="Courier New" w:cs="Courier New"/>
          <w:b/>
        </w:rPr>
        <w:t>resolv.conf</w:t>
      </w:r>
    </w:p>
    <w:p w:rsidR="00400A0E" w:rsidRPr="00400A0E" w:rsidRDefault="00400A0E" w:rsidP="00400A0E">
      <w:pPr>
        <w:ind w:left="720"/>
        <w:rPr>
          <w:rFonts w:ascii="Courier New" w:hAnsi="Courier New" w:cs="Courier New"/>
        </w:rPr>
      </w:pPr>
      <w:r w:rsidRPr="00400A0E">
        <w:rPr>
          <w:rFonts w:ascii="Courier New" w:hAnsi="Courier New" w:cs="Courier New"/>
        </w:rPr>
        <w:t>nameserver 8.8.8.8</w:t>
      </w:r>
    </w:p>
    <w:p w:rsidR="00400A0E" w:rsidRDefault="00400A0E" w:rsidP="005C2534"/>
    <w:p w:rsidR="00347710" w:rsidRDefault="005C2534" w:rsidP="005C2534">
      <w:r>
        <w:t>Reboot the host and verify you can get in with a wireless connection</w:t>
      </w:r>
    </w:p>
    <w:p w:rsidR="00BA547F" w:rsidRDefault="00BA547F" w:rsidP="005C2534"/>
    <w:p w:rsidR="001647A3" w:rsidRDefault="001647A3" w:rsidP="005C2534"/>
    <w:p w:rsidR="001647A3" w:rsidRDefault="001647A3" w:rsidP="001647A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</w:t>
      </w:r>
    </w:p>
    <w:p w:rsidR="001647A3" w:rsidRDefault="001647A3" w:rsidP="005C2534"/>
    <w:p w:rsidR="00FD5E81" w:rsidRDefault="00FD5E81">
      <w:r>
        <w:br w:type="page"/>
      </w:r>
    </w:p>
    <w:p w:rsidR="00BC0321" w:rsidRDefault="00BC0321" w:rsidP="005C2534">
      <w:r>
        <w:lastRenderedPageBreak/>
        <w:t>===============================================</w:t>
      </w:r>
    </w:p>
    <w:p w:rsidR="00BC0321" w:rsidRPr="007A4DD1" w:rsidRDefault="00423054" w:rsidP="005C2534">
      <w:pPr>
        <w:rPr>
          <w:b/>
        </w:rPr>
      </w:pPr>
      <w:r w:rsidRPr="007A4DD1">
        <w:rPr>
          <w:b/>
        </w:rPr>
        <w:t>DHCP client – No changes</w:t>
      </w:r>
    </w:p>
    <w:p w:rsidR="00423054" w:rsidRDefault="00423054" w:rsidP="005C2534"/>
    <w:p w:rsidR="00BC0321" w:rsidRDefault="00BC0321" w:rsidP="005C2534">
      <w:r w:rsidRPr="00BC0321">
        <w:t>http://www.jeffgeerling.com/blog/2016/setting-static-ip-address-raspbian-jessie-lite-on-raspberry-pi</w:t>
      </w:r>
    </w:p>
    <w:p w:rsidR="00BC0321" w:rsidRDefault="00BC0321" w:rsidP="005C2534"/>
    <w:p w:rsidR="00FD5E81" w:rsidRDefault="00FD5E81" w:rsidP="005C2534">
      <w:r w:rsidRPr="00FD5E81">
        <w:t>https://wiki.archlinux.org/index.php/dhcpcd</w:t>
      </w:r>
    </w:p>
    <w:p w:rsidR="00FD5E81" w:rsidRDefault="00FD5E81" w:rsidP="005C2534">
      <w:r>
        <w:t>Raspbian Jessie Lite</w:t>
      </w:r>
      <w:r w:rsidRPr="00FD5E81">
        <w:rPr>
          <w:rStyle w:val="HTMLCode"/>
        </w:rPr>
        <w:t xml:space="preserve"> </w:t>
      </w:r>
      <w:r>
        <w:rPr>
          <w:rStyle w:val="HTMLCode"/>
        </w:rPr>
        <w:t>uses dhcpcd5</w:t>
      </w:r>
    </w:p>
    <w:p w:rsidR="00FD5E81" w:rsidRDefault="00FD5E81" w:rsidP="005C2534"/>
    <w:p w:rsidR="00664656" w:rsidRDefault="00664656" w:rsidP="005C2534">
      <w:r>
        <w:t xml:space="preserve">sudo </w:t>
      </w:r>
      <w:r>
        <w:rPr>
          <w:rStyle w:val="HTMLCode"/>
        </w:rPr>
        <w:t>/etc/dhcpcd.conf</w:t>
      </w:r>
    </w:p>
    <w:p w:rsidR="00664656" w:rsidRDefault="00664656" w:rsidP="005C2534"/>
    <w:p w:rsidR="00FD5E81" w:rsidRDefault="00FD5E81" w:rsidP="005C2534">
      <w:r>
        <w:t xml:space="preserve">In Raspbian Jessie Lite, there is a little additional configuration you need to provide for </w:t>
      </w:r>
      <w:hyperlink r:id="rId7" w:history="1">
        <w:r>
          <w:rPr>
            <w:rStyle w:val="Hyperlink"/>
          </w:rPr>
          <w:t>dhcpcd</w:t>
        </w:r>
      </w:hyperlink>
      <w:r>
        <w:t xml:space="preserve">, since Raspbian uses </w:t>
      </w:r>
      <w:r>
        <w:rPr>
          <w:rStyle w:val="HTMLCode"/>
        </w:rPr>
        <w:t>dhcpcd5</w:t>
      </w:r>
      <w:r>
        <w:t xml:space="preserve"> by default. If you want, you could disable/uninstall </w:t>
      </w:r>
      <w:r>
        <w:rPr>
          <w:rStyle w:val="HTMLCode"/>
        </w:rPr>
        <w:t>dhcpcd5</w:t>
      </w:r>
      <w:r>
        <w:t xml:space="preserve"> entirely, but it's simpler to provide the correct static IP configuration in dhcpcd's configuration file. In my case, I edited </w:t>
      </w:r>
      <w:r>
        <w:rPr>
          <w:rStyle w:val="HTMLCode"/>
        </w:rPr>
        <w:t>/etc/dhcpcd.conf</w:t>
      </w:r>
    </w:p>
    <w:p w:rsidR="00FD5E81" w:rsidRDefault="00FD5E81" w:rsidP="005C2534"/>
    <w:p w:rsidR="00BC0321" w:rsidRDefault="00BC0321" w:rsidP="005C2534">
      <w:r>
        <w:t>===========================================</w:t>
      </w:r>
    </w:p>
    <w:p w:rsidR="00BC0321" w:rsidRDefault="00664656" w:rsidP="005C2534">
      <w:pPr>
        <w:rPr>
          <w:b/>
        </w:rPr>
      </w:pPr>
      <w:r w:rsidRPr="007A4DD1">
        <w:rPr>
          <w:b/>
        </w:rPr>
        <w:t>Enable Access Point</w:t>
      </w:r>
    </w:p>
    <w:p w:rsidR="00BF4011" w:rsidRDefault="00BF4011" w:rsidP="005C2534">
      <w:pPr>
        <w:rPr>
          <w:b/>
        </w:rPr>
      </w:pPr>
    </w:p>
    <w:p w:rsidR="00BF4011" w:rsidRPr="00BF4011" w:rsidRDefault="00BF4011" w:rsidP="00BF4011">
      <w:pPr>
        <w:ind w:left="360"/>
        <w:rPr>
          <w:b/>
          <w:color w:val="FF0000"/>
        </w:rPr>
      </w:pPr>
      <w:r w:rsidRPr="00BF4011">
        <w:rPr>
          <w:b/>
          <w:color w:val="FF0000"/>
        </w:rPr>
        <w:t>Before enabling the access point, get the JAVA Runtime Library installed</w:t>
      </w:r>
      <w:r>
        <w:rPr>
          <w:b/>
          <w:color w:val="FF0000"/>
        </w:rPr>
        <w:t>. (Once you enable the Access Point, te PI cannot access the internet directly)</w:t>
      </w:r>
    </w:p>
    <w:p w:rsidR="00664656" w:rsidRDefault="00664656" w:rsidP="005C2534"/>
    <w:p w:rsidR="001E648D" w:rsidRDefault="00AC427B" w:rsidP="001E648D">
      <w:hyperlink r:id="rId8" w:history="1">
        <w:r w:rsidR="001E648D" w:rsidRPr="00DE442C">
          <w:rPr>
            <w:rStyle w:val="Hyperlink"/>
          </w:rPr>
          <w:t>https://learn.adafruit.com/downloads/pdf/setting-up-a-raspberry-pi-as-a-wifi-access-point.pdf</w:t>
        </w:r>
      </w:hyperlink>
    </w:p>
    <w:p w:rsidR="001E648D" w:rsidRDefault="001E648D" w:rsidP="005C2534"/>
    <w:p w:rsidR="00BB733B" w:rsidRDefault="00BB733B" w:rsidP="005C2534">
      <w:r>
        <w:t>Enable normal WIFI to allow Pi to access packages</w:t>
      </w:r>
    </w:p>
    <w:p w:rsidR="00BB733B" w:rsidRDefault="00BB733B" w:rsidP="005C2534"/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B685E">
        <w:rPr>
          <w:rFonts w:ascii="Courier New" w:hAnsi="Courier New" w:cs="Courier New"/>
          <w:bCs/>
          <w:color w:val="333333"/>
          <w:sz w:val="22"/>
          <w:szCs w:val="22"/>
        </w:rPr>
        <w:t>sudo apt-get update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7E3025">
        <w:rPr>
          <w:rFonts w:ascii="Courier New" w:hAnsi="Courier New" w:cs="Courier New"/>
          <w:bCs/>
          <w:color w:val="333333"/>
          <w:sz w:val="22"/>
          <w:szCs w:val="22"/>
        </w:rPr>
        <w:t>sudo apt-get install hostapd isc-dhcp-server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Update:  </w:t>
      </w:r>
      <w:r w:rsidRPr="00D803FD">
        <w:rPr>
          <w:rFonts w:ascii="Courier New" w:hAnsi="Courier New" w:cs="Courier New"/>
          <w:bCs/>
          <w:color w:val="333333"/>
          <w:sz w:val="22"/>
          <w:szCs w:val="22"/>
        </w:rPr>
        <w:t>dhcpd.conf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 xml:space="preserve">sudo </w:t>
      </w:r>
      <w:r>
        <w:rPr>
          <w:rFonts w:ascii="Courier New" w:hAnsi="Courier New" w:cs="Courier New"/>
          <w:bCs/>
          <w:color w:val="333333"/>
          <w:sz w:val="22"/>
          <w:szCs w:val="22"/>
        </w:rPr>
        <w:t>vi</w:t>
      </w: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 xml:space="preserve"> /etc/dhcp/dhcpd.conf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>
        <w:rPr>
          <w:rFonts w:ascii="Courier New" w:hAnsi="Courier New" w:cs="Courier New"/>
          <w:bCs/>
          <w:color w:val="333333"/>
          <w:sz w:val="22"/>
          <w:szCs w:val="22"/>
        </w:rPr>
        <w:t>Comment out: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CD0437">
        <w:rPr>
          <w:rFonts w:ascii="Courier New" w:hAnsi="Courier New" w:cs="Courier New"/>
          <w:bCs/>
          <w:color w:val="FF0000"/>
          <w:sz w:val="22"/>
          <w:szCs w:val="22"/>
        </w:rPr>
        <w:t>#</w:t>
      </w:r>
      <w:r w:rsidRPr="00CD0437">
        <w:rPr>
          <w:rFonts w:ascii="Courier New" w:hAnsi="Courier New" w:cs="Courier New"/>
          <w:bCs/>
          <w:color w:val="333333"/>
          <w:sz w:val="22"/>
          <w:szCs w:val="22"/>
        </w:rPr>
        <w:t>option domain</w:t>
      </w: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 </w:t>
      </w:r>
      <w:r w:rsidRPr="00CD0437">
        <w:rPr>
          <w:rFonts w:ascii="Courier New" w:hAnsi="Courier New" w:cs="Courier New"/>
          <w:bCs/>
          <w:color w:val="333333"/>
          <w:sz w:val="22"/>
          <w:szCs w:val="22"/>
        </w:rPr>
        <w:t>-name "example.org"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CD0437">
        <w:rPr>
          <w:rFonts w:ascii="Courier New" w:hAnsi="Courier New" w:cs="Courier New"/>
          <w:bCs/>
          <w:color w:val="FF0000"/>
          <w:sz w:val="22"/>
          <w:szCs w:val="22"/>
        </w:rPr>
        <w:t>#</w:t>
      </w:r>
      <w:r w:rsidRPr="00CD0437">
        <w:rPr>
          <w:rFonts w:ascii="Courier New" w:hAnsi="Courier New" w:cs="Courier New"/>
          <w:bCs/>
          <w:color w:val="333333"/>
          <w:sz w:val="22"/>
          <w:szCs w:val="22"/>
        </w:rPr>
        <w:t>option domain</w:t>
      </w: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 </w:t>
      </w:r>
      <w:r w:rsidRPr="00CD0437">
        <w:rPr>
          <w:rFonts w:ascii="Courier New" w:hAnsi="Courier New" w:cs="Courier New"/>
          <w:bCs/>
          <w:color w:val="333333"/>
          <w:sz w:val="22"/>
          <w:szCs w:val="22"/>
        </w:rPr>
        <w:t>-name-servers ns1.example.org, ns2.example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Pr="00BC3F84" w:rsidRDefault="001039E4" w:rsidP="001039E4">
      <w:pPr>
        <w:rPr>
          <w:rFonts w:ascii="Courier New" w:hAnsi="Courier New" w:cs="Courier New"/>
          <w:b/>
          <w:bCs/>
          <w:color w:val="333333"/>
          <w:sz w:val="22"/>
          <w:szCs w:val="22"/>
        </w:rPr>
      </w:pPr>
      <w:r w:rsidRPr="00BC3F84">
        <w:rPr>
          <w:rFonts w:ascii="Courier New" w:hAnsi="Courier New" w:cs="Courier New"/>
          <w:b/>
          <w:bCs/>
          <w:color w:val="333333"/>
          <w:sz w:val="22"/>
          <w:szCs w:val="22"/>
        </w:rPr>
        <w:t>Enable: (Remove #)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>
        <w:rPr>
          <w:rFonts w:ascii="Courier New" w:hAnsi="Courier New" w:cs="Courier New"/>
          <w:bCs/>
          <w:color w:val="333333"/>
          <w:sz w:val="22"/>
          <w:szCs w:val="22"/>
        </w:rPr>
        <w:t>a</w:t>
      </w:r>
      <w:r w:rsidRPr="00BC3F84">
        <w:rPr>
          <w:rFonts w:ascii="Courier New" w:hAnsi="Courier New" w:cs="Courier New"/>
          <w:bCs/>
          <w:color w:val="333333"/>
          <w:sz w:val="22"/>
          <w:szCs w:val="22"/>
        </w:rPr>
        <w:t>uthoritative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Pr="001365A6" w:rsidRDefault="001039E4" w:rsidP="001039E4">
      <w:pPr>
        <w:rPr>
          <w:rFonts w:ascii="Courier New" w:hAnsi="Courier New" w:cs="Courier New"/>
          <w:b/>
          <w:bCs/>
          <w:color w:val="333333"/>
          <w:sz w:val="22"/>
          <w:szCs w:val="22"/>
        </w:rPr>
      </w:pPr>
      <w:r w:rsidRPr="001365A6">
        <w:rPr>
          <w:rFonts w:ascii="Courier New" w:hAnsi="Courier New" w:cs="Courier New"/>
          <w:b/>
          <w:bCs/>
          <w:color w:val="333333"/>
          <w:sz w:val="22"/>
          <w:szCs w:val="22"/>
        </w:rPr>
        <w:t>Add</w:t>
      </w:r>
      <w:r>
        <w:rPr>
          <w:rFonts w:ascii="Courier New" w:hAnsi="Courier New" w:cs="Courier New"/>
          <w:b/>
          <w:bCs/>
          <w:color w:val="333333"/>
          <w:sz w:val="22"/>
          <w:szCs w:val="22"/>
        </w:rPr>
        <w:t xml:space="preserve"> to the bottom</w:t>
      </w:r>
      <w:r w:rsidRPr="001365A6">
        <w:rPr>
          <w:rFonts w:ascii="Courier New" w:hAnsi="Courier New" w:cs="Courier New"/>
          <w:b/>
          <w:bCs/>
          <w:color w:val="333333"/>
          <w:sz w:val="22"/>
          <w:szCs w:val="22"/>
        </w:rPr>
        <w:t>: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subnet 192.168.42.0 netmask 255.255.255.0 {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range 192.168.42.10 192.168.42.50;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option broadcast-address 192.168.42.255;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 xml:space="preserve">option routers </w:t>
      </w:r>
      <w:r w:rsidRPr="00E22C23">
        <w:rPr>
          <w:rFonts w:ascii="Courier New" w:hAnsi="Courier New" w:cs="Courier New"/>
          <w:b/>
          <w:bCs/>
          <w:color w:val="FF0000"/>
          <w:sz w:val="22"/>
          <w:szCs w:val="22"/>
        </w:rPr>
        <w:t>192.168.42.1</w:t>
      </w: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default-lease-time 600;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max-lease-time 7200;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option domain-name "local";</w:t>
      </w:r>
    </w:p>
    <w:p w:rsidR="001039E4" w:rsidRPr="005615ED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option domain-name-servers 8.8.8.8, 8.8.4.4;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>}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 xml:space="preserve">sudo </w:t>
      </w:r>
      <w:r>
        <w:rPr>
          <w:rFonts w:ascii="Courier New" w:hAnsi="Courier New" w:cs="Courier New"/>
          <w:bCs/>
          <w:color w:val="333333"/>
          <w:sz w:val="22"/>
          <w:szCs w:val="22"/>
        </w:rPr>
        <w:t>vi</w:t>
      </w:r>
      <w:r w:rsidRPr="005615ED">
        <w:rPr>
          <w:rFonts w:ascii="Courier New" w:hAnsi="Courier New" w:cs="Courier New"/>
          <w:bCs/>
          <w:color w:val="333333"/>
          <w:sz w:val="22"/>
          <w:szCs w:val="22"/>
        </w:rPr>
        <w:t xml:space="preserve"> /etc/default/isc-dhcp-server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BC3F84">
        <w:rPr>
          <w:rFonts w:ascii="Courier New" w:hAnsi="Courier New" w:cs="Courier New"/>
          <w:bCs/>
          <w:color w:val="333333"/>
          <w:sz w:val="22"/>
          <w:szCs w:val="22"/>
        </w:rPr>
        <w:t xml:space="preserve">INTERFACES="" and update it to say </w:t>
      </w: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 </w:t>
      </w:r>
      <w:r w:rsidRPr="00BC3F84">
        <w:rPr>
          <w:rFonts w:ascii="Courier New" w:hAnsi="Courier New" w:cs="Courier New"/>
          <w:bCs/>
          <w:color w:val="333333"/>
          <w:sz w:val="22"/>
          <w:szCs w:val="22"/>
        </w:rPr>
        <w:t>INTERFACES="wlan0"</w:t>
      </w: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EE7C52" w:rsidRDefault="00EE7C52" w:rsidP="001039E4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EE7C52" w:rsidRPr="00EE7C52" w:rsidRDefault="00EE7C52" w:rsidP="00EE7C52">
      <w:pPr>
        <w:rPr>
          <w:rFonts w:ascii="Courier New" w:hAnsi="Courier New" w:cs="Courier New"/>
          <w:b/>
          <w:bCs/>
          <w:color w:val="333333"/>
          <w:sz w:val="22"/>
          <w:szCs w:val="22"/>
        </w:rPr>
      </w:pPr>
      <w:r w:rsidRPr="00EE7C52">
        <w:rPr>
          <w:rFonts w:ascii="Courier New" w:hAnsi="Courier New" w:cs="Courier New"/>
          <w:b/>
          <w:bCs/>
          <w:color w:val="333333"/>
          <w:sz w:val="22"/>
          <w:szCs w:val="22"/>
        </w:rPr>
        <w:lastRenderedPageBreak/>
        <w:t>Update Interfaces</w:t>
      </w: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sudo vi </w:t>
      </w:r>
      <w:r w:rsidRPr="00EE7C52">
        <w:rPr>
          <w:rFonts w:ascii="Courier New" w:hAnsi="Courier New" w:cs="Courier New"/>
          <w:bCs/>
          <w:color w:val="333333"/>
          <w:sz w:val="22"/>
          <w:szCs w:val="22"/>
        </w:rPr>
        <w:t>/etc/network/interfaces</w:t>
      </w: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EE7C52">
        <w:rPr>
          <w:rFonts w:ascii="Courier New" w:hAnsi="Courier New" w:cs="Courier New"/>
          <w:bCs/>
          <w:color w:val="333333"/>
          <w:sz w:val="22"/>
          <w:szCs w:val="22"/>
        </w:rPr>
        <w:t>allow-hotplug wlan0</w:t>
      </w: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EE7C52">
        <w:rPr>
          <w:rFonts w:ascii="Courier New" w:hAnsi="Courier New" w:cs="Courier New"/>
          <w:bCs/>
          <w:color w:val="333333"/>
          <w:sz w:val="22"/>
          <w:szCs w:val="22"/>
        </w:rPr>
        <w:t>iface wlan0 inet static</w:t>
      </w: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EE7C52">
        <w:rPr>
          <w:rFonts w:ascii="Courier New" w:hAnsi="Courier New" w:cs="Courier New"/>
          <w:bCs/>
          <w:color w:val="333333"/>
          <w:sz w:val="22"/>
          <w:szCs w:val="22"/>
        </w:rPr>
        <w:t>address 192.168.42.1</w:t>
      </w:r>
    </w:p>
    <w:p w:rsidR="00EE7C52" w:rsidRP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EE7C52">
        <w:rPr>
          <w:rFonts w:ascii="Courier New" w:hAnsi="Courier New" w:cs="Courier New"/>
          <w:bCs/>
          <w:color w:val="333333"/>
          <w:sz w:val="22"/>
          <w:szCs w:val="22"/>
        </w:rPr>
        <w:t>netmask 255.255.255.0</w:t>
      </w:r>
    </w:p>
    <w:p w:rsidR="00EE7C52" w:rsidRDefault="00EE7C52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C3C9F" w:rsidRDefault="001C3C9F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C3C9F" w:rsidRDefault="001C3C9F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C3C9F" w:rsidRPr="003375F9" w:rsidRDefault="003375F9" w:rsidP="00EE7C52">
      <w:pPr>
        <w:rPr>
          <w:rFonts w:ascii="Courier New" w:hAnsi="Courier New" w:cs="Courier New"/>
          <w:b/>
          <w:bCs/>
          <w:color w:val="333333"/>
          <w:sz w:val="22"/>
          <w:szCs w:val="22"/>
        </w:rPr>
      </w:pPr>
      <w:r w:rsidRPr="003375F9">
        <w:rPr>
          <w:rFonts w:ascii="Courier New" w:hAnsi="Courier New" w:cs="Courier New"/>
          <w:b/>
          <w:bCs/>
          <w:color w:val="333333"/>
          <w:sz w:val="22"/>
          <w:szCs w:val="22"/>
        </w:rPr>
        <w:t>Update:  hostapd</w:t>
      </w:r>
    </w:p>
    <w:p w:rsid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 xml:space="preserve">sudo </w:t>
      </w:r>
      <w:r>
        <w:rPr>
          <w:rFonts w:ascii="Courier New" w:hAnsi="Courier New" w:cs="Courier New"/>
          <w:bCs/>
          <w:color w:val="333333"/>
          <w:sz w:val="22"/>
          <w:szCs w:val="22"/>
        </w:rPr>
        <w:t xml:space="preserve">vi </w:t>
      </w: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>/etc/default/hostapd</w:t>
      </w:r>
    </w:p>
    <w:p w:rsid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 xml:space="preserve">Find the line </w:t>
      </w:r>
    </w:p>
    <w:p w:rsidR="001C3C9F" w:rsidRP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>#DAEMON_CONF=""</w:t>
      </w:r>
    </w:p>
    <w:p w:rsidR="001C3C9F" w:rsidRP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 xml:space="preserve"> and edit it so it says</w:t>
      </w:r>
    </w:p>
    <w:p w:rsidR="001C3C9F" w:rsidRDefault="001C3C9F" w:rsidP="001C3C9F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1C3C9F">
        <w:rPr>
          <w:rFonts w:ascii="Courier New" w:hAnsi="Courier New" w:cs="Courier New"/>
          <w:bCs/>
          <w:color w:val="333333"/>
          <w:sz w:val="22"/>
          <w:szCs w:val="22"/>
        </w:rPr>
        <w:t>DAEMON_CONF="/etc/hostapd/hostapd.conf</w:t>
      </w:r>
      <w:r w:rsidR="003375F9">
        <w:rPr>
          <w:rFonts w:ascii="Courier New" w:hAnsi="Courier New" w:cs="Courier New"/>
          <w:bCs/>
          <w:color w:val="333333"/>
          <w:sz w:val="22"/>
          <w:szCs w:val="22"/>
        </w:rPr>
        <w:t>"</w:t>
      </w:r>
    </w:p>
    <w:p w:rsidR="001C3C9F" w:rsidRDefault="001C3C9F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A05FCD" w:rsidRDefault="00A05FCD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686AB6" w:rsidRPr="00686AB6" w:rsidRDefault="00686AB6" w:rsidP="00686AB6">
      <w:pPr>
        <w:rPr>
          <w:rFonts w:ascii="Courier New" w:hAnsi="Courier New" w:cs="Courier New"/>
          <w:b/>
          <w:bCs/>
          <w:color w:val="333333"/>
          <w:sz w:val="22"/>
          <w:szCs w:val="22"/>
        </w:rPr>
      </w:pPr>
      <w:r w:rsidRPr="00686AB6">
        <w:rPr>
          <w:rFonts w:ascii="Courier New" w:hAnsi="Courier New" w:cs="Courier New"/>
          <w:b/>
          <w:bCs/>
          <w:color w:val="333333"/>
          <w:sz w:val="22"/>
          <w:szCs w:val="22"/>
        </w:rPr>
        <w:t>Update hostapd.conf</w:t>
      </w:r>
    </w:p>
    <w:p w:rsidR="00686AB6" w:rsidRDefault="00686AB6" w:rsidP="00686AB6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686AB6">
        <w:rPr>
          <w:rFonts w:ascii="Courier New" w:hAnsi="Courier New" w:cs="Courier New"/>
          <w:bCs/>
          <w:color w:val="333333"/>
          <w:sz w:val="22"/>
          <w:szCs w:val="22"/>
        </w:rPr>
        <w:t xml:space="preserve">sudo </w:t>
      </w:r>
      <w:r>
        <w:rPr>
          <w:rFonts w:ascii="Courier New" w:hAnsi="Courier New" w:cs="Courier New"/>
          <w:bCs/>
          <w:color w:val="333333"/>
          <w:sz w:val="22"/>
          <w:szCs w:val="22"/>
        </w:rPr>
        <w:t>vi</w:t>
      </w:r>
      <w:r w:rsidRPr="00686AB6">
        <w:rPr>
          <w:rFonts w:ascii="Courier New" w:hAnsi="Courier New" w:cs="Courier New"/>
          <w:bCs/>
          <w:color w:val="333333"/>
          <w:sz w:val="22"/>
          <w:szCs w:val="22"/>
        </w:rPr>
        <w:t xml:space="preserve"> /etc/hostapd/hostapd.conf</w:t>
      </w:r>
    </w:p>
    <w:p w:rsidR="00686AB6" w:rsidRDefault="00686AB6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interface=wlan0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driver=rtl871xdrv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ssid=</w:t>
      </w:r>
      <w:r w:rsidRPr="00575C7A">
        <w:rPr>
          <w:rFonts w:ascii="Courier New" w:hAnsi="Courier New" w:cs="Courier New"/>
          <w:color w:val="FF0000"/>
        </w:rPr>
        <w:t>Pi_AP</w:t>
      </w:r>
      <w:r w:rsidR="00575C7A" w:rsidRPr="00575C7A">
        <w:rPr>
          <w:rFonts w:ascii="Courier New" w:hAnsi="Courier New" w:cs="Courier New"/>
          <w:color w:val="FF0000"/>
        </w:rPr>
        <w:t>18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hw_mode=g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channel=6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macaddr_acl=0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auth_algs=1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ignore_broadcast_ssid=0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wpa=2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wpa_passphrase=</w:t>
      </w:r>
      <w:r w:rsidRPr="00575C7A">
        <w:rPr>
          <w:rFonts w:ascii="Courier New" w:hAnsi="Courier New" w:cs="Courier New"/>
          <w:color w:val="FF0000"/>
        </w:rPr>
        <w:t>Raspberry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wpa_key_mgmt=WPA-PSK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wpa_pairwise=TKIP</w:t>
      </w:r>
    </w:p>
    <w:p w:rsidR="00E54E81" w:rsidRPr="002A1D21" w:rsidRDefault="00E54E81" w:rsidP="00E54E8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rsn_pairwise=CCMP</w:t>
      </w:r>
    </w:p>
    <w:p w:rsidR="00686AB6" w:rsidRPr="00EE7C52" w:rsidRDefault="00686AB6" w:rsidP="00EE7C52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039E4" w:rsidRDefault="001039E4" w:rsidP="005C2534"/>
    <w:p w:rsidR="001039E4" w:rsidRPr="006B418B" w:rsidRDefault="00A05FCD" w:rsidP="005C2534">
      <w:pPr>
        <w:rPr>
          <w:b/>
        </w:rPr>
      </w:pPr>
      <w:r w:rsidRPr="006B418B">
        <w:rPr>
          <w:b/>
        </w:rPr>
        <w:t>Update</w:t>
      </w:r>
    </w:p>
    <w:p w:rsidR="00A05FCD" w:rsidRDefault="00A05FCD" w:rsidP="005C2534">
      <w:r w:rsidRPr="00A05FCD">
        <w:t xml:space="preserve">sudo </w:t>
      </w:r>
      <w:r>
        <w:t>vi</w:t>
      </w:r>
      <w:r w:rsidRPr="00A05FCD">
        <w:t xml:space="preserve"> /etc/sysctl.conf</w:t>
      </w:r>
    </w:p>
    <w:p w:rsidR="006B418B" w:rsidRDefault="006B418B" w:rsidP="005C2534">
      <w:r>
        <w:t>net.ipv4.ip_forward=1</w:t>
      </w:r>
    </w:p>
    <w:p w:rsidR="00A05FCD" w:rsidRDefault="00A05FCD" w:rsidP="005C2534"/>
    <w:p w:rsidR="003F37FE" w:rsidRDefault="003F37FE" w:rsidP="005C2534"/>
    <w:p w:rsidR="003F37FE" w:rsidRDefault="003F37FE" w:rsidP="003F37FE">
      <w:r>
        <w:t>sudo sh -c "echo 1 &gt; /proc/sys/net/ipv4/ip_forward"</w:t>
      </w:r>
    </w:p>
    <w:p w:rsidR="003F37FE" w:rsidRDefault="003F37FE" w:rsidP="005C2534"/>
    <w:p w:rsidR="003F37FE" w:rsidRDefault="003F37FE" w:rsidP="005C2534"/>
    <w:p w:rsidR="003F37FE" w:rsidRDefault="003F37FE" w:rsidP="005C2534"/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>sudo iptables -t nat -A POSTROUTING -o eth0 -j MASQUERADE</w:t>
      </w:r>
    </w:p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>sudo iptables -A FORWARD -i eth0 -o wlan0 -m state --state RELATED,ESTABLISHED -j ACCEPT</w:t>
      </w:r>
    </w:p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>sudo iptables -A FORWARD -i wlan0 -o eth0 -j ACCEPT</w:t>
      </w:r>
    </w:p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</w:p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>sudo iptables -t nat -S</w:t>
      </w:r>
    </w:p>
    <w:p w:rsidR="003F37FE" w:rsidRPr="003F37FE" w:rsidRDefault="003F37FE" w:rsidP="003F37FE">
      <w:pPr>
        <w:rPr>
          <w:rFonts w:ascii="Courier New" w:hAnsi="Courier New" w:cs="Courier New"/>
          <w:bCs/>
          <w:color w:val="333333"/>
          <w:sz w:val="18"/>
          <w:szCs w:val="22"/>
        </w:rPr>
      </w:pP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 xml:space="preserve">sudo iptables </w:t>
      </w:r>
      <w:r w:rsidR="00E02274">
        <w:rPr>
          <w:rFonts w:ascii="Courier New" w:hAnsi="Courier New" w:cs="Courier New"/>
          <w:bCs/>
          <w:color w:val="333333"/>
          <w:sz w:val="18"/>
          <w:szCs w:val="22"/>
        </w:rPr>
        <w:t>-</w:t>
      </w:r>
      <w:r w:rsidRPr="003F37FE">
        <w:rPr>
          <w:rFonts w:ascii="Courier New" w:hAnsi="Courier New" w:cs="Courier New"/>
          <w:bCs/>
          <w:color w:val="333333"/>
          <w:sz w:val="18"/>
          <w:szCs w:val="22"/>
        </w:rPr>
        <w:t>S</w:t>
      </w:r>
    </w:p>
    <w:p w:rsidR="003F37FE" w:rsidRDefault="003F37FE" w:rsidP="005C2534"/>
    <w:p w:rsidR="0011051D" w:rsidRDefault="0011051D" w:rsidP="005C2534"/>
    <w:p w:rsidR="0011051D" w:rsidRDefault="0011051D" w:rsidP="0011051D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2571FF">
        <w:rPr>
          <w:rFonts w:ascii="Courier New" w:hAnsi="Courier New" w:cs="Courier New"/>
          <w:bCs/>
          <w:color w:val="333333"/>
          <w:sz w:val="22"/>
          <w:szCs w:val="22"/>
        </w:rPr>
        <w:t>sudo sh -c "iptables-save &gt; /etc/iptables.ipv4.nat"</w:t>
      </w:r>
    </w:p>
    <w:p w:rsidR="0011051D" w:rsidRDefault="0011051D" w:rsidP="0011051D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1051D" w:rsidRDefault="0011051D" w:rsidP="0011051D">
      <w:pPr>
        <w:rPr>
          <w:rFonts w:ascii="Courier New" w:hAnsi="Courier New" w:cs="Courier New"/>
          <w:bCs/>
          <w:color w:val="333333"/>
          <w:sz w:val="22"/>
          <w:szCs w:val="22"/>
        </w:rPr>
      </w:pPr>
      <w:r>
        <w:rPr>
          <w:rFonts w:ascii="NimbusSanL-Bold" w:hAnsi="NimbusSanL-Bold" w:cs="NimbusSanL-Bold"/>
          <w:b/>
          <w:bCs/>
          <w:color w:val="333333"/>
          <w:sz w:val="22"/>
          <w:szCs w:val="22"/>
        </w:rPr>
        <w:lastRenderedPageBreak/>
        <w:t>sudo vi /etc/network/interfaces</w:t>
      </w:r>
    </w:p>
    <w:p w:rsidR="0011051D" w:rsidRDefault="0011051D" w:rsidP="0011051D">
      <w:pPr>
        <w:rPr>
          <w:rFonts w:ascii="Courier New" w:hAnsi="Courier New" w:cs="Courier New"/>
          <w:bCs/>
          <w:color w:val="333333"/>
          <w:sz w:val="22"/>
          <w:szCs w:val="22"/>
        </w:rPr>
      </w:pPr>
    </w:p>
    <w:p w:rsidR="0011051D" w:rsidRDefault="0011051D" w:rsidP="0011051D">
      <w:pPr>
        <w:rPr>
          <w:rFonts w:ascii="Courier New" w:hAnsi="Courier New" w:cs="Courier New"/>
          <w:bCs/>
          <w:color w:val="333333"/>
          <w:sz w:val="22"/>
          <w:szCs w:val="22"/>
        </w:rPr>
      </w:pPr>
      <w:r w:rsidRPr="002571FF">
        <w:rPr>
          <w:rFonts w:ascii="Courier New" w:hAnsi="Courier New" w:cs="Courier New"/>
          <w:bCs/>
          <w:color w:val="333333"/>
          <w:sz w:val="22"/>
          <w:szCs w:val="22"/>
        </w:rPr>
        <w:t>up iptables-restore &lt; /etc/iptables.ipv4.nat</w:t>
      </w:r>
    </w:p>
    <w:p w:rsidR="0011051D" w:rsidRDefault="00A73420" w:rsidP="005C2534">
      <w:pPr>
        <w:rPr>
          <w:rFonts w:ascii="NimbusSanL-Bold" w:hAnsi="NimbusSanL-Bold" w:cs="NimbusSanL-Bold"/>
          <w:b/>
          <w:bCs/>
          <w:color w:val="333333"/>
          <w:sz w:val="22"/>
          <w:szCs w:val="22"/>
        </w:rPr>
      </w:pPr>
      <w:r>
        <w:rPr>
          <w:rFonts w:ascii="NimbusSanL-Bold" w:hAnsi="NimbusSanL-Bold" w:cs="NimbusSanL-Bold"/>
          <w:b/>
          <w:bCs/>
          <w:color w:val="333333"/>
          <w:sz w:val="22"/>
          <w:szCs w:val="22"/>
        </w:rPr>
        <w:t xml:space="preserve">wget </w:t>
      </w:r>
      <w:hyperlink r:id="rId9" w:history="1">
        <w:r w:rsidR="006C5F62" w:rsidRPr="00971945">
          <w:rPr>
            <w:rStyle w:val="Hyperlink"/>
            <w:rFonts w:ascii="NimbusSanL-Bold" w:hAnsi="NimbusSanL-Bold" w:cs="NimbusSanL-Bold"/>
            <w:b/>
            <w:bCs/>
            <w:sz w:val="22"/>
            <w:szCs w:val="22"/>
          </w:rPr>
          <w:t>http://adafruit-download.s3.amazonaws.com/adafruit_hostapd_14128.zip</w:t>
        </w:r>
      </w:hyperlink>
    </w:p>
    <w:p w:rsidR="006C5F62" w:rsidRDefault="006C5F62" w:rsidP="005C2534">
      <w:pPr>
        <w:rPr>
          <w:rFonts w:ascii="NimbusSanL-Bold" w:hAnsi="NimbusSanL-Bold" w:cs="NimbusSanL-Bold"/>
          <w:b/>
          <w:bCs/>
          <w:color w:val="333333"/>
          <w:sz w:val="22"/>
          <w:szCs w:val="22"/>
        </w:rPr>
      </w:pPr>
    </w:p>
    <w:p w:rsidR="006C5F62" w:rsidRDefault="006C5F62" w:rsidP="005C2534">
      <w:r>
        <w:t>unzip adafruit_hostapd_14128.zip</w:t>
      </w:r>
    </w:p>
    <w:p w:rsidR="003F37FE" w:rsidRDefault="003F37FE" w:rsidP="005C2534"/>
    <w:p w:rsidR="00E96318" w:rsidRDefault="00E96318" w:rsidP="005C2534"/>
    <w:p w:rsidR="00E96318" w:rsidRDefault="00E96318" w:rsidP="005C2534">
      <w:r>
        <w:t>sudo mv /usr/sbin/hostapd /usr/sbin/hostapd.ORIG</w:t>
      </w:r>
    </w:p>
    <w:p w:rsidR="00E96318" w:rsidRDefault="00E96318" w:rsidP="005C2534"/>
    <w:p w:rsidR="00AD1935" w:rsidRDefault="00AD1935" w:rsidP="005C2534">
      <w:r>
        <w:t>sudo mv hostapd /usr/sbin</w:t>
      </w:r>
    </w:p>
    <w:p w:rsidR="00AD1935" w:rsidRDefault="00AD1935" w:rsidP="005C2534"/>
    <w:p w:rsidR="00AD1935" w:rsidRDefault="00AD1935" w:rsidP="005C2534">
      <w:r>
        <w:t>sudo chmod 755 /usr/sbin/hostapd</w:t>
      </w:r>
    </w:p>
    <w:p w:rsidR="00AD1935" w:rsidRDefault="00AD1935" w:rsidP="005C2534"/>
    <w:p w:rsidR="00702851" w:rsidRDefault="00702851" w:rsidP="005C2534"/>
    <w:p w:rsidR="00702851" w:rsidRDefault="00702851" w:rsidP="005C2534">
      <w:r>
        <w:t>sudo /usr/sbin/hostapd /etc/hostapd/hostapd.con</w:t>
      </w:r>
      <w:r w:rsidR="00DB6911">
        <w:t>f</w:t>
      </w:r>
    </w:p>
    <w:p w:rsidR="00DB6911" w:rsidRDefault="00DB6911" w:rsidP="005C2534"/>
    <w:p w:rsidR="00702851" w:rsidRDefault="00702851" w:rsidP="005C2534"/>
    <w:p w:rsidR="00702851" w:rsidRDefault="00702851" w:rsidP="005C2534"/>
    <w:p w:rsidR="001039E4" w:rsidRDefault="001039E4" w:rsidP="005C2534">
      <w:r>
        <w:t>===</w:t>
      </w:r>
    </w:p>
    <w:p w:rsidR="001039E4" w:rsidRDefault="001039E4" w:rsidP="005C2534">
      <w:r>
        <w:t>===</w:t>
      </w:r>
    </w:p>
    <w:p w:rsidR="00664656" w:rsidRDefault="00664656" w:rsidP="005C2534"/>
    <w:p w:rsidR="007A4DD1" w:rsidRPr="004673C4" w:rsidRDefault="007A4DD1" w:rsidP="007A4DD1">
      <w:pPr>
        <w:rPr>
          <w:b/>
          <w:sz w:val="28"/>
        </w:rPr>
      </w:pPr>
      <w:r w:rsidRPr="004673C4">
        <w:rPr>
          <w:b/>
          <w:sz w:val="28"/>
        </w:rPr>
        <w:t>Important files:</w:t>
      </w:r>
    </w:p>
    <w:p w:rsidR="007A4DD1" w:rsidRDefault="007A4DD1" w:rsidP="007A4DD1"/>
    <w:p w:rsidR="007A4DD1" w:rsidRPr="006F05F9" w:rsidRDefault="007A4DD1" w:rsidP="007A4DD1">
      <w:r>
        <w:t xml:space="preserve"> sudo vi </w:t>
      </w:r>
      <w:r w:rsidRPr="006F05F9">
        <w:t>/etc/hostapd/hostapd.conf</w:t>
      </w:r>
    </w:p>
    <w:p w:rsidR="007A4DD1" w:rsidRDefault="007A4DD1" w:rsidP="007A4DD1">
      <w:r>
        <w:t xml:space="preserve"> sudo vi </w:t>
      </w:r>
      <w:r w:rsidRPr="006F05F9">
        <w:t>/etc/dhcp/dhcpd.conf</w:t>
      </w:r>
    </w:p>
    <w:p w:rsidR="007A4DD1" w:rsidRDefault="007A4DD1" w:rsidP="007A4DD1">
      <w:r>
        <w:t xml:space="preserve"> sudo vi </w:t>
      </w:r>
      <w:r w:rsidRPr="006F05F9">
        <w:t>/etc/network/interfaces</w:t>
      </w:r>
    </w:p>
    <w:p w:rsidR="007A4DD1" w:rsidRDefault="007A4DD1" w:rsidP="007A4DD1"/>
    <w:p w:rsidR="007A4DD1" w:rsidRPr="006F05F9" w:rsidRDefault="007A4DD1" w:rsidP="007A4DD1"/>
    <w:p w:rsidR="007A4DD1" w:rsidRPr="004673C4" w:rsidRDefault="007A4DD1" w:rsidP="007A4DD1">
      <w:pPr>
        <w:rPr>
          <w:b/>
          <w:sz w:val="24"/>
        </w:rPr>
      </w:pPr>
      <w:r w:rsidRPr="004673C4">
        <w:rPr>
          <w:b/>
          <w:sz w:val="24"/>
        </w:rPr>
        <w:t>/etc/hostapd/hostapd.conf</w:t>
      </w:r>
    </w:p>
    <w:p w:rsidR="007A4DD1" w:rsidRDefault="007A4DD1" w:rsidP="007A4DD1">
      <w:pPr>
        <w:ind w:left="360"/>
      </w:pP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interface=wlan0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driver=rtl871xdrv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ssid=Pi_AP</w:t>
      </w:r>
      <w:r w:rsidR="005305A5">
        <w:rPr>
          <w:rFonts w:ascii="Courier New" w:hAnsi="Courier New" w:cs="Courier New"/>
        </w:rPr>
        <w:t>18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hw_mode=g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channel=6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macaddr_acl=0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auth_algs=1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ignore_broadcast_ssid=0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wpa=2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wpa_passphrase=Raspberry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wpa_key_mgmt=WPA-PSK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wpa_pairwise=TKIP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rsn_pairwise=CCMP</w:t>
      </w:r>
    </w:p>
    <w:p w:rsidR="00203B5B" w:rsidRDefault="00203B5B" w:rsidP="007A4DD1">
      <w:pPr>
        <w:ind w:left="360"/>
      </w:pPr>
    </w:p>
    <w:p w:rsidR="00203B5B" w:rsidRPr="006F05F9" w:rsidRDefault="00203B5B" w:rsidP="007A4DD1">
      <w:pPr>
        <w:ind w:left="360"/>
      </w:pPr>
    </w:p>
    <w:p w:rsidR="007A4DD1" w:rsidRPr="004673C4" w:rsidRDefault="007A4DD1" w:rsidP="007A4DD1">
      <w:pPr>
        <w:rPr>
          <w:b/>
          <w:sz w:val="28"/>
        </w:rPr>
      </w:pPr>
      <w:r w:rsidRPr="004673C4">
        <w:rPr>
          <w:b/>
          <w:sz w:val="28"/>
        </w:rPr>
        <w:t>/etc/dhcp/dhcpd.conf</w:t>
      </w:r>
    </w:p>
    <w:p w:rsidR="007A4DD1" w:rsidRPr="002A1D2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default-lease-time 600;</w:t>
      </w:r>
    </w:p>
    <w:p w:rsidR="007A4DD1" w:rsidRDefault="007A4DD1" w:rsidP="007A4DD1">
      <w:pPr>
        <w:ind w:left="360"/>
        <w:rPr>
          <w:rFonts w:ascii="Courier New" w:hAnsi="Courier New" w:cs="Courier New"/>
        </w:rPr>
      </w:pPr>
      <w:r w:rsidRPr="002A1D21">
        <w:rPr>
          <w:rFonts w:ascii="Courier New" w:hAnsi="Courier New" w:cs="Courier New"/>
        </w:rPr>
        <w:t>max-lease-time 7200;</w:t>
      </w:r>
    </w:p>
    <w:p w:rsidR="007A4DD1" w:rsidRDefault="007A4DD1" w:rsidP="007A4DD1">
      <w:pPr>
        <w:ind w:left="360"/>
        <w:rPr>
          <w:rFonts w:ascii="Courier New" w:hAnsi="Courier New" w:cs="Courier New"/>
        </w:rPr>
      </w:pP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subnet 192.168.42.0 netmask 255.255.255.0 {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range 192.168.42.10 192.168.42.50;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option broadcast-address 192.168.42.255;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option routers 192.168.42.1;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default-lease-time 600;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max-lease-time 7200;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t>option domain-name "local";</w:t>
      </w:r>
    </w:p>
    <w:p w:rsidR="007A4DD1" w:rsidRPr="00650A11" w:rsidRDefault="007A4DD1" w:rsidP="007A4DD1">
      <w:pPr>
        <w:ind w:left="360"/>
        <w:rPr>
          <w:rFonts w:ascii="Courier New" w:hAnsi="Courier New" w:cs="Courier New"/>
        </w:rPr>
      </w:pPr>
      <w:r w:rsidRPr="00650A11">
        <w:rPr>
          <w:rFonts w:ascii="Courier New" w:hAnsi="Courier New" w:cs="Courier New"/>
        </w:rPr>
        <w:lastRenderedPageBreak/>
        <w:t>option domain-name-servers 8.8.8.8, 8.8.4.4;</w:t>
      </w:r>
    </w:p>
    <w:p w:rsidR="007A4DD1" w:rsidRPr="006F05F9" w:rsidRDefault="007A4DD1" w:rsidP="007A4DD1">
      <w:pPr>
        <w:ind w:left="360"/>
      </w:pPr>
    </w:p>
    <w:p w:rsidR="007A4DD1" w:rsidRPr="004673C4" w:rsidRDefault="007A4DD1" w:rsidP="007A4DD1">
      <w:pPr>
        <w:rPr>
          <w:b/>
          <w:sz w:val="24"/>
        </w:rPr>
      </w:pPr>
      <w:r w:rsidRPr="004673C4">
        <w:rPr>
          <w:b/>
          <w:sz w:val="24"/>
        </w:rPr>
        <w:t>/etc/network/interfaces</w:t>
      </w:r>
    </w:p>
    <w:p w:rsidR="007A4DD1" w:rsidRDefault="007A4DD1" w:rsidP="007A4DD1"/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auto lo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iface lo inet loopback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auto eth0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iface eth0 inet static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address 10.18.95.100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netmask 255.255.255.0</w:t>
      </w:r>
    </w:p>
    <w:p w:rsidR="007A4DD1" w:rsidRPr="006F05F9" w:rsidRDefault="007A4DD1" w:rsidP="00B6099A">
      <w:pPr>
        <w:ind w:firstLine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#gateway 10.18.95.1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allow-hotplug wlan0</w:t>
      </w:r>
    </w:p>
    <w:p w:rsidR="007A4DD1" w:rsidRPr="006F05F9" w:rsidRDefault="007A4DD1" w:rsidP="007A4DD1">
      <w:pPr>
        <w:ind w:left="144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#iface wlan0 inet manual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iface wlan0 inet static</w:t>
      </w:r>
    </w:p>
    <w:p w:rsidR="007A4DD1" w:rsidRPr="006F05F9" w:rsidRDefault="007A4DD1" w:rsidP="007A4DD1">
      <w:pPr>
        <w:ind w:left="144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#wpa-roam /etc/wpa_supplicant/wpa_supplicant.conf</w:t>
      </w:r>
    </w:p>
    <w:p w:rsidR="007A4DD1" w:rsidRPr="006F05F9" w:rsidRDefault="007A4DD1" w:rsidP="007A4DD1">
      <w:pPr>
        <w:ind w:left="144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#iface default inet static</w:t>
      </w:r>
    </w:p>
    <w:p w:rsidR="007A4DD1" w:rsidRPr="006F05F9" w:rsidRDefault="007A4DD1" w:rsidP="007A4DD1">
      <w:pPr>
        <w:ind w:left="144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#address 10.0.0.16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address 192.168.42.1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netmask 255.255.255.0</w:t>
      </w:r>
    </w:p>
    <w:p w:rsidR="007A4DD1" w:rsidRPr="006F05F9" w:rsidRDefault="007A4DD1" w:rsidP="007A4DD1">
      <w:pPr>
        <w:ind w:left="144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#gateway 10.0.0.1</w:t>
      </w: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</w:p>
    <w:p w:rsidR="007A4DD1" w:rsidRPr="006F05F9" w:rsidRDefault="007A4DD1" w:rsidP="007A4DD1">
      <w:pPr>
        <w:ind w:left="360"/>
        <w:rPr>
          <w:rFonts w:ascii="Courier New" w:hAnsi="Courier New" w:cs="Courier New"/>
        </w:rPr>
      </w:pPr>
      <w:r w:rsidRPr="006F05F9">
        <w:rPr>
          <w:rFonts w:ascii="Courier New" w:hAnsi="Courier New" w:cs="Courier New"/>
        </w:rPr>
        <w:t>up iptables-restore &lt; /etc/iptables.ipv4.nat</w:t>
      </w:r>
    </w:p>
    <w:p w:rsidR="007A4DD1" w:rsidRPr="006F05F9" w:rsidRDefault="007A4DD1" w:rsidP="007A4DD1"/>
    <w:p w:rsidR="00B623B3" w:rsidRDefault="00B623B3" w:rsidP="00B623B3">
      <w:r>
        <w:t>===========================================</w:t>
      </w:r>
    </w:p>
    <w:p w:rsidR="00664656" w:rsidRDefault="00664656" w:rsidP="005C2534"/>
    <w:p w:rsidR="00B623B3" w:rsidRDefault="00B623B3" w:rsidP="005C2534">
      <w:r>
        <w:t>Install JAVA JDK on pi</w:t>
      </w:r>
    </w:p>
    <w:p w:rsidR="006A3691" w:rsidRDefault="007954C6" w:rsidP="005C2534">
      <w:r>
        <w:t>&lt;&lt; Install JAVA prior to turning in API</w:t>
      </w:r>
    </w:p>
    <w:p w:rsidR="006A3691" w:rsidRDefault="006A3691" w:rsidP="006A3691"/>
    <w:p w:rsidR="006A3691" w:rsidRDefault="006A3691" w:rsidP="006A3691">
      <w:r>
        <w:t>All future Raspbian images will ship with Oracle Java by default; existing users can install it by typing:</w:t>
      </w:r>
    </w:p>
    <w:p w:rsidR="006A3691" w:rsidRDefault="006A3691" w:rsidP="006A3691"/>
    <w:p w:rsidR="006A3691" w:rsidRDefault="006A3691" w:rsidP="006A3691">
      <w:r>
        <w:t>sudo apt-get update</w:t>
      </w:r>
    </w:p>
    <w:p w:rsidR="006A3691" w:rsidRDefault="006A3691" w:rsidP="006A3691">
      <w:r>
        <w:t>sudo apt-get install oracle-java7-jdk</w:t>
      </w:r>
    </w:p>
    <w:p w:rsidR="00B623B3" w:rsidRDefault="00DE1D08" w:rsidP="005C2534">
      <w:r>
        <w:t>====================================</w:t>
      </w:r>
    </w:p>
    <w:p w:rsidR="00B623B3" w:rsidRDefault="00DE1D08" w:rsidP="005C2534">
      <w:r>
        <w:t>Install J4J</w:t>
      </w:r>
    </w:p>
    <w:p w:rsidR="00DE1D08" w:rsidRDefault="00DE1D08" w:rsidP="005C2534"/>
    <w:p w:rsidR="00DE1D08" w:rsidRDefault="00DE1D08" w:rsidP="005C2534">
      <w:r>
        <w:t>The simplest method to install Pi4J on your RaspberryPi is to execute the following command directly on your RaspberryPi.</w:t>
      </w:r>
      <w:r>
        <w:br/>
      </w:r>
      <w:r>
        <w:rPr>
          <w:rStyle w:val="HTMLTypewriter"/>
        </w:rPr>
        <w:t>curl -s get.pi4j.com | sudo bash</w:t>
      </w:r>
    </w:p>
    <w:p w:rsidR="00DE1D08" w:rsidRDefault="00DE1D08" w:rsidP="005C2534"/>
    <w:p w:rsidR="00A078C7" w:rsidRDefault="00375242" w:rsidP="00A078C7">
      <w:pPr>
        <w:rPr>
          <w:rStyle w:val="HTMLTypewriter"/>
        </w:rPr>
      </w:pPr>
      <w:r>
        <w:rPr>
          <w:rStyle w:val="HTMLTypewriter"/>
        </w:rPr>
        <w:t>s</w:t>
      </w:r>
      <w:r w:rsidR="00A078C7">
        <w:rPr>
          <w:rStyle w:val="HTMLTypewriter"/>
        </w:rPr>
        <w:t>udo curl -s get.pi4j.com &gt; pi4j_install_script</w:t>
      </w:r>
    </w:p>
    <w:p w:rsidR="00A078C7" w:rsidRDefault="00A078C7" w:rsidP="00A078C7">
      <w:r>
        <w:rPr>
          <w:rStyle w:val="HTMLTypewriter"/>
        </w:rPr>
        <w:t xml:space="preserve"> sudo bash</w:t>
      </w:r>
    </w:p>
    <w:p w:rsidR="00DE1D08" w:rsidRDefault="00DE1D08" w:rsidP="005C2534"/>
    <w:p w:rsidR="00DE1D08" w:rsidRDefault="00DE1D08" w:rsidP="005C2534"/>
    <w:p w:rsidR="00664656" w:rsidRDefault="00664656" w:rsidP="00664656">
      <w:r>
        <w:t>===========================================</w:t>
      </w:r>
    </w:p>
    <w:p w:rsidR="00664656" w:rsidRDefault="00664656" w:rsidP="005C2534"/>
    <w:p w:rsidR="005C2534" w:rsidRPr="00503B7C" w:rsidRDefault="005C2534" w:rsidP="005C2534">
      <w:pPr>
        <w:rPr>
          <w:b/>
        </w:rPr>
      </w:pPr>
      <w:r w:rsidRPr="00503B7C">
        <w:rPr>
          <w:b/>
        </w:rPr>
        <w:t>Save the current configurat</w:t>
      </w:r>
      <w:r w:rsidR="008B1461">
        <w:rPr>
          <w:b/>
        </w:rPr>
        <w:t>ion by saving the current image</w:t>
      </w:r>
    </w:p>
    <w:p w:rsidR="00BA547F" w:rsidRDefault="00503B7C" w:rsidP="001E1386">
      <w:pPr>
        <w:ind w:left="360"/>
      </w:pPr>
      <w:r>
        <w:t>Use the Win32DiskImager tool to save a copy of the image</w:t>
      </w:r>
    </w:p>
    <w:p w:rsidR="00503B7C" w:rsidRDefault="00503B7C" w:rsidP="001E1386">
      <w:pPr>
        <w:ind w:left="360"/>
      </w:pPr>
      <w:r>
        <w:t>Either:</w:t>
      </w:r>
    </w:p>
    <w:p w:rsidR="00503B7C" w:rsidRDefault="00503B7C" w:rsidP="00503B7C">
      <w:pPr>
        <w:ind w:left="720"/>
      </w:pPr>
      <w:r w:rsidRPr="00BA547F">
        <w:t>RaspberryPi_</w:t>
      </w:r>
      <w:r w:rsidRPr="00503B7C">
        <w:t>Wheezy</w:t>
      </w:r>
      <w:r w:rsidRPr="00BA547F">
        <w:t>_with_Network_configured_wired_11_wireless100</w:t>
      </w:r>
      <w:r>
        <w:t>.img</w:t>
      </w:r>
    </w:p>
    <w:p w:rsidR="00347710" w:rsidRDefault="00BA547F" w:rsidP="00503B7C">
      <w:pPr>
        <w:ind w:left="720"/>
      </w:pPr>
      <w:r w:rsidRPr="00BA547F">
        <w:t>RaspberryPi_occidentalis_with_Network_configured_wired_11_wireless100</w:t>
      </w:r>
      <w:r>
        <w:t>.img</w:t>
      </w:r>
    </w:p>
    <w:p w:rsidR="00BA547F" w:rsidRDefault="00BA547F" w:rsidP="001E1386">
      <w:pPr>
        <w:ind w:left="360"/>
      </w:pPr>
    </w:p>
    <w:p w:rsidR="00BA547F" w:rsidRDefault="00BA547F" w:rsidP="001E1386">
      <w:pPr>
        <w:ind w:left="360"/>
      </w:pPr>
    </w:p>
    <w:p w:rsidR="00E427D9" w:rsidRPr="00E04AE2" w:rsidRDefault="00E427D9" w:rsidP="00E427D9">
      <w:pPr>
        <w:rPr>
          <w:b/>
        </w:rPr>
      </w:pPr>
      <w:r w:rsidRPr="00E04AE2">
        <w:rPr>
          <w:b/>
        </w:rPr>
        <w:t>Restore disk image</w:t>
      </w:r>
      <w:r w:rsidR="008B1461">
        <w:rPr>
          <w:b/>
        </w:rPr>
        <w:t xml:space="preserve">  </w:t>
      </w:r>
      <w:r w:rsidR="008B1461" w:rsidRPr="008B1461">
        <w:t>(</w:t>
      </w:r>
      <w:r w:rsidR="008B1461">
        <w:t xml:space="preserve">Only </w:t>
      </w:r>
      <w:r w:rsidR="008B1461" w:rsidRPr="008B1461">
        <w:t>If you need to)</w:t>
      </w:r>
    </w:p>
    <w:p w:rsidR="00E04AE2" w:rsidRDefault="00E427D9" w:rsidP="00E427D9">
      <w:pPr>
        <w:ind w:left="360"/>
      </w:pPr>
      <w:r w:rsidRPr="00E427D9">
        <w:t xml:space="preserve">Starting with </w:t>
      </w:r>
      <w:r w:rsidR="00503B7C" w:rsidRPr="00BA547F">
        <w:t>RaspberryPi_</w:t>
      </w:r>
      <w:r w:rsidR="00503B7C" w:rsidRPr="00503B7C">
        <w:t>Wheezy</w:t>
      </w:r>
      <w:r w:rsidR="00503B7C" w:rsidRPr="00BA547F">
        <w:t>_with_Network_configured_wired_11_wireless100</w:t>
      </w:r>
      <w:r w:rsidR="00503B7C">
        <w:t>.img</w:t>
      </w:r>
    </w:p>
    <w:p w:rsidR="00503B7C" w:rsidRDefault="00503B7C" w:rsidP="00E427D9">
      <w:pPr>
        <w:ind w:left="360"/>
      </w:pPr>
    </w:p>
    <w:p w:rsidR="00E04AE2" w:rsidRDefault="00E04AE2" w:rsidP="00E427D9">
      <w:pPr>
        <w:ind w:left="360"/>
      </w:pPr>
      <w:r>
        <w:t xml:space="preserve">Notes: </w:t>
      </w:r>
    </w:p>
    <w:p w:rsidR="00E04AE2" w:rsidRDefault="00E04AE2" w:rsidP="00E04AE2">
      <w:pPr>
        <w:ind w:left="720"/>
      </w:pPr>
      <w:r>
        <w:t>Has wireless and wired configured</w:t>
      </w:r>
    </w:p>
    <w:p w:rsidR="00E04AE2" w:rsidRDefault="00E04AE2" w:rsidP="00E04AE2">
      <w:pPr>
        <w:ind w:left="720"/>
      </w:pPr>
      <w:r>
        <w:t xml:space="preserve">Wired </w:t>
      </w:r>
      <w:r>
        <w:tab/>
      </w:r>
      <w:r>
        <w:tab/>
        <w:t>10.18.95.10</w:t>
      </w:r>
    </w:p>
    <w:p w:rsidR="00E04AE2" w:rsidRDefault="00E04AE2" w:rsidP="00E04AE2">
      <w:pPr>
        <w:ind w:left="720"/>
      </w:pPr>
      <w:r>
        <w:lastRenderedPageBreak/>
        <w:t>Wireless:</w:t>
      </w:r>
      <w:r>
        <w:tab/>
        <w:t>10.0.0.11</w:t>
      </w:r>
    </w:p>
    <w:p w:rsidR="00AD0C39" w:rsidRDefault="00AD0C39" w:rsidP="00E04AE2">
      <w:pPr>
        <w:ind w:left="720"/>
      </w:pPr>
    </w:p>
    <w:p w:rsidR="00E04AE2" w:rsidRDefault="00E04AE2" w:rsidP="00E04AE2">
      <w:pPr>
        <w:ind w:left="360"/>
      </w:pPr>
      <w:r>
        <w:t>Issues:</w:t>
      </w:r>
    </w:p>
    <w:p w:rsidR="00E04AE2" w:rsidRPr="00E427D9" w:rsidRDefault="00E04AE2" w:rsidP="00E04AE2">
      <w:pPr>
        <w:ind w:left="720"/>
      </w:pPr>
      <w:r>
        <w:t>Need to figure out how to access the internet from wireless with wired configured</w:t>
      </w:r>
    </w:p>
    <w:p w:rsidR="004B5EDF" w:rsidRDefault="004B5EDF" w:rsidP="00E427D9"/>
    <w:p w:rsidR="001F1354" w:rsidRDefault="001F1354" w:rsidP="001F1354">
      <w:pPr>
        <w:rPr>
          <w:b/>
        </w:rPr>
      </w:pPr>
      <w:r w:rsidRPr="007C2F54">
        <w:rPr>
          <w:b/>
        </w:rPr>
        <w:t>Image Checks</w:t>
      </w:r>
      <w:r>
        <w:rPr>
          <w:b/>
        </w:rPr>
        <w:t xml:space="preserve"> (Optional) and examples of Unix Commands</w:t>
      </w:r>
      <w:r w:rsidRPr="007C2F54">
        <w:rPr>
          <w:b/>
        </w:rPr>
        <w:t>:</w:t>
      </w:r>
    </w:p>
    <w:p w:rsidR="001F1354" w:rsidRDefault="001F1354" w:rsidP="001F1354">
      <w:pPr>
        <w:ind w:left="720"/>
        <w:rPr>
          <w:b/>
        </w:rPr>
      </w:pPr>
      <w:r>
        <w:rPr>
          <w:b/>
        </w:rPr>
        <w:t>View the network configuration  (cat = concatenate [list file contents to screen] )</w:t>
      </w:r>
    </w:p>
    <w:p w:rsidR="001F1354" w:rsidRPr="007C2F54" w:rsidRDefault="001F1354" w:rsidP="001F1354">
      <w:pPr>
        <w:ind w:left="1080"/>
        <w:rPr>
          <w:rFonts w:ascii="Courier New" w:hAnsi="Courier New" w:cs="Courier New"/>
          <w:b/>
        </w:rPr>
      </w:pPr>
      <w:r w:rsidRPr="007C2F54">
        <w:rPr>
          <w:rFonts w:ascii="Courier New" w:hAnsi="Courier New" w:cs="Courier New"/>
          <w:b/>
        </w:rPr>
        <w:t>cat  /etc/network/interfaces</w:t>
      </w:r>
    </w:p>
    <w:p w:rsidR="001F1354" w:rsidRPr="007C2F54" w:rsidRDefault="001F1354" w:rsidP="001F1354">
      <w:pPr>
        <w:ind w:left="1080"/>
        <w:rPr>
          <w:rFonts w:ascii="Courier New" w:hAnsi="Courier New" w:cs="Courier New"/>
          <w:b/>
        </w:rPr>
      </w:pPr>
    </w:p>
    <w:p w:rsidR="001F1354" w:rsidRDefault="001F1354" w:rsidP="001F1354">
      <w:pPr>
        <w:ind w:left="720"/>
        <w:rPr>
          <w:b/>
        </w:rPr>
      </w:pPr>
      <w:r>
        <w:rPr>
          <w:b/>
        </w:rPr>
        <w:t>View the network Interface configuration</w:t>
      </w:r>
    </w:p>
    <w:p w:rsidR="001F1354" w:rsidRPr="007C2F54" w:rsidRDefault="001F1354" w:rsidP="001F1354">
      <w:pPr>
        <w:ind w:left="1080"/>
        <w:rPr>
          <w:rFonts w:ascii="Courier New" w:hAnsi="Courier New" w:cs="Courier New"/>
          <w:b/>
        </w:rPr>
      </w:pPr>
      <w:r w:rsidRPr="007C2F54">
        <w:rPr>
          <w:rFonts w:ascii="Courier New" w:hAnsi="Courier New" w:cs="Courier New"/>
          <w:b/>
        </w:rPr>
        <w:t>ifconfig</w:t>
      </w:r>
    </w:p>
    <w:p w:rsidR="001F1354" w:rsidRDefault="001F1354" w:rsidP="001F1354">
      <w:pPr>
        <w:ind w:left="720"/>
        <w:rPr>
          <w:b/>
        </w:rPr>
      </w:pPr>
    </w:p>
    <w:p w:rsidR="001F1354" w:rsidRDefault="001F1354" w:rsidP="001F1354">
      <w:pPr>
        <w:ind w:left="720"/>
        <w:rPr>
          <w:b/>
        </w:rPr>
      </w:pPr>
      <w:r>
        <w:rPr>
          <w:b/>
        </w:rPr>
        <w:t>View the DNS Server address</w:t>
      </w:r>
    </w:p>
    <w:p w:rsidR="001F1354" w:rsidRPr="007C2F54" w:rsidRDefault="001F1354" w:rsidP="001F1354">
      <w:pPr>
        <w:ind w:left="1080"/>
        <w:rPr>
          <w:rFonts w:ascii="Courier New" w:hAnsi="Courier New" w:cs="Courier New"/>
          <w:b/>
        </w:rPr>
      </w:pPr>
      <w:r w:rsidRPr="007C2F54">
        <w:rPr>
          <w:rFonts w:ascii="Courier New" w:hAnsi="Courier New" w:cs="Courier New"/>
          <w:b/>
        </w:rPr>
        <w:t>cat /etc/resolv.conf</w:t>
      </w:r>
    </w:p>
    <w:p w:rsidR="001F1354" w:rsidRDefault="001F1354" w:rsidP="001F1354">
      <w:pPr>
        <w:ind w:left="720"/>
        <w:rPr>
          <w:b/>
        </w:rPr>
      </w:pPr>
    </w:p>
    <w:p w:rsidR="001F1354" w:rsidRDefault="001F1354" w:rsidP="001F1354">
      <w:pPr>
        <w:ind w:left="720"/>
        <w:rPr>
          <w:b/>
        </w:rPr>
      </w:pPr>
      <w:r>
        <w:rPr>
          <w:b/>
        </w:rPr>
        <w:t>Ping a network location</w:t>
      </w:r>
    </w:p>
    <w:p w:rsidR="001F1354" w:rsidRPr="007C2F54" w:rsidRDefault="001F1354" w:rsidP="001F1354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ping 10.18.95.100</w:t>
      </w:r>
    </w:p>
    <w:p w:rsidR="001F1354" w:rsidRDefault="001F1354" w:rsidP="001F1354">
      <w:pPr>
        <w:ind w:left="720"/>
        <w:rPr>
          <w:b/>
        </w:rPr>
      </w:pPr>
    </w:p>
    <w:p w:rsidR="001F1354" w:rsidRDefault="001F1354" w:rsidP="001F1354">
      <w:pPr>
        <w:ind w:left="720"/>
        <w:rPr>
          <w:b/>
        </w:rPr>
      </w:pPr>
      <w:r>
        <w:rPr>
          <w:b/>
        </w:rPr>
        <w:t>Determine if JAVA is installed  (Find a file called java searching from the root "/" of the file system)</w:t>
      </w:r>
    </w:p>
    <w:p w:rsidR="001F1354" w:rsidRDefault="001F1354" w:rsidP="001F1354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Pr="007C2F54">
        <w:rPr>
          <w:rFonts w:ascii="Courier New" w:hAnsi="Courier New" w:cs="Courier New"/>
          <w:b/>
        </w:rPr>
        <w:t>udo</w:t>
      </w:r>
      <w:r>
        <w:rPr>
          <w:rFonts w:ascii="Courier New" w:hAnsi="Courier New" w:cs="Courier New"/>
          <w:b/>
        </w:rPr>
        <w:t xml:space="preserve"> find / -name 'java' –print</w:t>
      </w:r>
    </w:p>
    <w:p w:rsidR="001F1354" w:rsidRPr="00806BF5" w:rsidRDefault="001F1354" w:rsidP="001F1354">
      <w:pPr>
        <w:ind w:left="720"/>
        <w:rPr>
          <w:b/>
        </w:rPr>
      </w:pPr>
    </w:p>
    <w:p w:rsidR="001F1354" w:rsidRPr="00806BF5" w:rsidRDefault="001F1354" w:rsidP="001F1354">
      <w:pPr>
        <w:ind w:left="720"/>
        <w:rPr>
          <w:b/>
        </w:rPr>
      </w:pPr>
      <w:r w:rsidRPr="00806BF5">
        <w:rPr>
          <w:b/>
        </w:rPr>
        <w:t>Display the JAVA version</w:t>
      </w:r>
    </w:p>
    <w:p w:rsidR="001F1354" w:rsidRDefault="001F1354" w:rsidP="001F1354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/usr/bin/java -version</w:t>
      </w:r>
    </w:p>
    <w:p w:rsidR="00352B14" w:rsidRDefault="00352B14" w:rsidP="00352B14">
      <w:pPr>
        <w:ind w:left="360"/>
        <w:rPr>
          <w:rFonts w:ascii="Courier New" w:hAnsi="Courier New" w:cs="Courier New"/>
        </w:rPr>
      </w:pPr>
    </w:p>
    <w:p w:rsidR="00117799" w:rsidRPr="00806BF5" w:rsidRDefault="00117799" w:rsidP="00117799">
      <w:pPr>
        <w:ind w:left="720"/>
        <w:rPr>
          <w:b/>
        </w:rPr>
      </w:pPr>
      <w:r w:rsidRPr="00806BF5">
        <w:rPr>
          <w:b/>
        </w:rPr>
        <w:t xml:space="preserve">Display the </w:t>
      </w:r>
      <w:r>
        <w:rPr>
          <w:b/>
        </w:rPr>
        <w:t>contents of the /usr/bin (User added binary files) in long format ordered by time reverse</w:t>
      </w:r>
    </w:p>
    <w:p w:rsidR="00117799" w:rsidRDefault="00117799" w:rsidP="00117799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 -ltr /usr/bin </w:t>
      </w:r>
    </w:p>
    <w:p w:rsidR="00117799" w:rsidRPr="00352B14" w:rsidRDefault="00117799" w:rsidP="00117799">
      <w:pPr>
        <w:ind w:left="360"/>
        <w:rPr>
          <w:rFonts w:ascii="Courier New" w:hAnsi="Courier New" w:cs="Courier New"/>
        </w:rPr>
      </w:pPr>
    </w:p>
    <w:p w:rsidR="00F074FE" w:rsidRPr="00806BF5" w:rsidRDefault="00F074FE" w:rsidP="00F074FE">
      <w:pPr>
        <w:ind w:left="720"/>
        <w:rPr>
          <w:b/>
        </w:rPr>
      </w:pPr>
      <w:r w:rsidRPr="00806BF5">
        <w:rPr>
          <w:b/>
        </w:rPr>
        <w:t xml:space="preserve">Display the </w:t>
      </w:r>
      <w:r>
        <w:rPr>
          <w:b/>
        </w:rPr>
        <w:t>current file system directory (Print working directory)</w:t>
      </w:r>
    </w:p>
    <w:p w:rsidR="00F074FE" w:rsidRDefault="00F074FE" w:rsidP="00F074FE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pwd </w:t>
      </w:r>
    </w:p>
    <w:p w:rsidR="00F074FE" w:rsidRPr="00352B14" w:rsidRDefault="00F074FE" w:rsidP="00F074FE">
      <w:pPr>
        <w:ind w:left="360"/>
        <w:rPr>
          <w:rFonts w:ascii="Courier New" w:hAnsi="Courier New" w:cs="Courier New"/>
        </w:rPr>
      </w:pPr>
    </w:p>
    <w:p w:rsidR="00117799" w:rsidRDefault="00117799" w:rsidP="00352B14">
      <w:pPr>
        <w:ind w:left="360"/>
        <w:rPr>
          <w:rFonts w:ascii="Courier New" w:hAnsi="Courier New" w:cs="Courier New"/>
        </w:rPr>
      </w:pPr>
    </w:p>
    <w:p w:rsidR="00117799" w:rsidRDefault="00117799" w:rsidP="00352B14">
      <w:pPr>
        <w:ind w:left="360"/>
        <w:rPr>
          <w:rFonts w:ascii="Courier New" w:hAnsi="Courier New" w:cs="Courier New"/>
        </w:rPr>
      </w:pPr>
    </w:p>
    <w:p w:rsidR="005F11F8" w:rsidRPr="005F11F8" w:rsidRDefault="005F11F8" w:rsidP="005F11F8">
      <w:pPr>
        <w:rPr>
          <w:rFonts w:ascii="Courier New" w:hAnsi="Courier New" w:cs="Courier New"/>
          <w:b/>
          <w:i/>
          <w:color w:val="FF0000"/>
          <w:sz w:val="24"/>
        </w:rPr>
      </w:pPr>
      <w:r w:rsidRPr="005F11F8">
        <w:rPr>
          <w:rFonts w:ascii="Courier New" w:hAnsi="Courier New" w:cs="Courier New"/>
          <w:b/>
          <w:i/>
          <w:color w:val="FF0000"/>
          <w:sz w:val="24"/>
        </w:rPr>
        <w:t>Lesson Learned:   Cut and paste where possible.  Typing leads to errors.</w:t>
      </w:r>
    </w:p>
    <w:p w:rsidR="005F11F8" w:rsidRPr="00352B14" w:rsidRDefault="005F11F8" w:rsidP="005F11F8">
      <w:pPr>
        <w:rPr>
          <w:rFonts w:ascii="Courier New" w:hAnsi="Courier New" w:cs="Courier New"/>
        </w:rPr>
      </w:pPr>
    </w:p>
    <w:p w:rsidR="00FD61EB" w:rsidRPr="001F1354" w:rsidRDefault="00FD61EB" w:rsidP="00B20F88">
      <w:pPr>
        <w:rPr>
          <w:b/>
        </w:rPr>
      </w:pPr>
      <w:r w:rsidRPr="001F1354">
        <w:rPr>
          <w:b/>
        </w:rPr>
        <w:t>Install Pi4J  (Connecting Java to the Raspberry Pi)</w:t>
      </w:r>
      <w:r w:rsidR="00687113" w:rsidRPr="00687113">
        <w:t xml:space="preserve"> </w:t>
      </w:r>
    </w:p>
    <w:p w:rsidR="00FD61EB" w:rsidRDefault="00FD61EB" w:rsidP="00FD61EB">
      <w:pPr>
        <w:ind w:left="360"/>
      </w:pPr>
      <w:r>
        <w:t>Reference:</w:t>
      </w:r>
      <w:r>
        <w:tab/>
      </w:r>
      <w:hyperlink r:id="rId10" w:history="1">
        <w:r w:rsidRPr="00CC4396">
          <w:rPr>
            <w:rStyle w:val="Hyperlink"/>
          </w:rPr>
          <w:t>http://pi4j.com/</w:t>
        </w:r>
      </w:hyperlink>
    </w:p>
    <w:p w:rsidR="00FD61EB" w:rsidRDefault="00AC427B" w:rsidP="00FD61EB">
      <w:pPr>
        <w:ind w:left="720"/>
      </w:pPr>
      <w:hyperlink r:id="rId11" w:history="1">
        <w:r w:rsidR="00FD61EB" w:rsidRPr="00CC4396">
          <w:rPr>
            <w:rStyle w:val="Hyperlink"/>
          </w:rPr>
          <w:t>http://pi4j.com/install.html</w:t>
        </w:r>
      </w:hyperlink>
    </w:p>
    <w:p w:rsidR="00FD61EB" w:rsidRDefault="00FD61EB" w:rsidP="00FD61EB">
      <w:pPr>
        <w:ind w:left="720"/>
      </w:pPr>
    </w:p>
    <w:p w:rsidR="00687113" w:rsidRDefault="00687113" w:rsidP="00687113">
      <w:pPr>
        <w:ind w:left="360"/>
      </w:pPr>
      <w:r>
        <w:t>Determine if Pi4J is installed</w:t>
      </w:r>
    </w:p>
    <w:p w:rsidR="00687113" w:rsidRDefault="00117799" w:rsidP="00687113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ls -ltr</w:t>
      </w:r>
      <w:r w:rsidR="00687113" w:rsidRPr="00687113">
        <w:rPr>
          <w:rFonts w:ascii="Courier New" w:hAnsi="Courier New" w:cs="Courier New"/>
          <w:b/>
        </w:rPr>
        <w:t xml:space="preserve"> /opt/pi4j</w:t>
      </w:r>
      <w:r w:rsidR="00687113">
        <w:rPr>
          <w:rFonts w:ascii="Courier New" w:hAnsi="Courier New" w:cs="Courier New"/>
          <w:b/>
        </w:rPr>
        <w:t xml:space="preserve"> </w:t>
      </w:r>
    </w:p>
    <w:p w:rsidR="00687113" w:rsidRPr="00687113" w:rsidRDefault="00687113" w:rsidP="00687113">
      <w:pPr>
        <w:ind w:left="1080"/>
      </w:pPr>
      <w:r w:rsidRPr="00687113">
        <w:t>if you received the message "cat: /opt/pi4j: No such file or directory", then pi4j is not installed</w:t>
      </w:r>
    </w:p>
    <w:p w:rsidR="00687113" w:rsidRDefault="00687113" w:rsidP="00FD61EB">
      <w:pPr>
        <w:ind w:left="720"/>
      </w:pPr>
    </w:p>
    <w:p w:rsidR="00FD61EB" w:rsidRDefault="00136901" w:rsidP="00136901">
      <w:pPr>
        <w:ind w:left="360"/>
      </w:pPr>
      <w:r>
        <w:t>Offline Instructions:</w:t>
      </w:r>
    </w:p>
    <w:p w:rsidR="00136901" w:rsidRDefault="00136901" w:rsidP="00136901">
      <w:pPr>
        <w:ind w:left="360"/>
      </w:pPr>
    </w:p>
    <w:p w:rsidR="00136901" w:rsidRDefault="00136901" w:rsidP="00136901">
      <w:pPr>
        <w:pStyle w:val="ListParagraph"/>
        <w:numPr>
          <w:ilvl w:val="0"/>
          <w:numId w:val="17"/>
        </w:numPr>
        <w:ind w:left="1080"/>
      </w:pPr>
      <w:r>
        <w:t>Download the Pi4J Debian/Raspian installer package (.deb) using your web browser at the following URL:</w:t>
      </w:r>
    </w:p>
    <w:p w:rsidR="00136901" w:rsidRDefault="00AC427B" w:rsidP="00136901">
      <w:pPr>
        <w:ind w:left="1440"/>
      </w:pPr>
      <w:hyperlink r:id="rId12" w:history="1">
        <w:r w:rsidR="00136901" w:rsidRPr="00CC4396">
          <w:rPr>
            <w:rStyle w:val="Hyperlink"/>
          </w:rPr>
          <w:t>http://get.pi4j.com/download/pi4j-1.0-SNAPSHOT.deb</w:t>
        </w:r>
      </w:hyperlink>
    </w:p>
    <w:p w:rsidR="00136901" w:rsidRDefault="00136901" w:rsidP="00136901">
      <w:pPr>
        <w:ind w:left="720"/>
      </w:pPr>
    </w:p>
    <w:p w:rsidR="00136901" w:rsidRDefault="00136901" w:rsidP="00136901">
      <w:pPr>
        <w:ind w:left="1440"/>
      </w:pPr>
      <w:r>
        <w:t>Download to a folder called:</w:t>
      </w:r>
    </w:p>
    <w:p w:rsidR="00136901" w:rsidRPr="008B1461" w:rsidRDefault="00136901" w:rsidP="00136901">
      <w:pPr>
        <w:ind w:left="1800"/>
        <w:rPr>
          <w:rFonts w:ascii="Courier New" w:hAnsi="Courier New" w:cs="Courier New"/>
        </w:rPr>
      </w:pPr>
      <w:r w:rsidRPr="008B1461">
        <w:rPr>
          <w:rFonts w:ascii="Courier New" w:hAnsi="Courier New" w:cs="Courier New"/>
        </w:rPr>
        <w:t>C:\_Robotics\Raspberry_Pi\RaspBerry_pi_Build-up_SW\Pi4J</w:t>
      </w:r>
    </w:p>
    <w:p w:rsidR="00136901" w:rsidRDefault="00136901" w:rsidP="00136901">
      <w:pPr>
        <w:ind w:left="720"/>
      </w:pPr>
    </w:p>
    <w:p w:rsidR="00136901" w:rsidRDefault="00136901" w:rsidP="00136901">
      <w:pPr>
        <w:pStyle w:val="ListParagraph"/>
        <w:numPr>
          <w:ilvl w:val="0"/>
          <w:numId w:val="17"/>
        </w:numPr>
        <w:ind w:left="1080"/>
      </w:pPr>
      <w:r>
        <w:t>Transfer the download installer package over to your RaspberryPi. You can use any method you prefer to transfer the file (USB, SCP, FTP, etc.)</w:t>
      </w:r>
    </w:p>
    <w:p w:rsidR="00136901" w:rsidRDefault="00136901" w:rsidP="00136901">
      <w:pPr>
        <w:ind w:left="1440"/>
      </w:pPr>
    </w:p>
    <w:p w:rsidR="00FB5330" w:rsidRDefault="00136901" w:rsidP="00136901">
      <w:pPr>
        <w:ind w:left="1440"/>
      </w:pPr>
      <w:r>
        <w:t>Copy to the RPI using SCP</w:t>
      </w:r>
      <w:r w:rsidR="0091597E">
        <w:t xml:space="preserve"> and place in the user "pi" home directory</w:t>
      </w:r>
      <w:r w:rsidR="00FB5330">
        <w:t xml:space="preserve">.   </w:t>
      </w:r>
    </w:p>
    <w:p w:rsidR="00136901" w:rsidRDefault="00FB5330" w:rsidP="00FB5330">
      <w:pPr>
        <w:ind w:left="1800"/>
      </w:pPr>
      <w:r>
        <w:t>[ Run this command in a Command Window on the Windows computer]</w:t>
      </w:r>
    </w:p>
    <w:p w:rsidR="00136901" w:rsidRDefault="00136901" w:rsidP="00136901">
      <w:pPr>
        <w:ind w:left="1440"/>
      </w:pPr>
    </w:p>
    <w:p w:rsidR="00136901" w:rsidRPr="00B96C2D" w:rsidRDefault="00E9068E" w:rsidP="00136901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lastRenderedPageBreak/>
        <w:t>C:\_Robotics\Raspberry_Pi\RaspBerry_pi_Build-up_SW\PUTTY\pscp -pw pas1word  C:\_Robotics\Raspberry_Pi\RaspBerry_pi_Build-up_SW\Pi4J\pi</w:t>
      </w:r>
      <w:r w:rsidR="00767242" w:rsidRPr="00B96C2D">
        <w:rPr>
          <w:rFonts w:ascii="Courier New" w:hAnsi="Courier New" w:cs="Courier New"/>
          <w:b/>
          <w:color w:val="0070C0"/>
        </w:rPr>
        <w:t>4j-1.0-SNAPSHOT.deb pi@10.0.0.11</w:t>
      </w:r>
      <w:r w:rsidRPr="00B96C2D">
        <w:rPr>
          <w:rFonts w:ascii="Courier New" w:hAnsi="Courier New" w:cs="Courier New"/>
          <w:b/>
          <w:color w:val="0070C0"/>
        </w:rPr>
        <w:t>:/home/pi</w:t>
      </w:r>
    </w:p>
    <w:p w:rsidR="00136901" w:rsidRDefault="00136901" w:rsidP="00136901">
      <w:pPr>
        <w:ind w:left="720"/>
      </w:pPr>
    </w:p>
    <w:p w:rsidR="00E9068E" w:rsidRDefault="00E9068E" w:rsidP="00136901">
      <w:pPr>
        <w:ind w:left="720"/>
      </w:pPr>
    </w:p>
    <w:p w:rsidR="00136901" w:rsidRDefault="00136901" w:rsidP="00136901">
      <w:pPr>
        <w:pStyle w:val="ListParagraph"/>
        <w:numPr>
          <w:ilvl w:val="0"/>
          <w:numId w:val="17"/>
        </w:numPr>
        <w:ind w:left="1080"/>
      </w:pPr>
      <w:r>
        <w:t>Once the installer package is available on your RaspberryPi, use the following command on the Pi to perform the installation:</w:t>
      </w:r>
    </w:p>
    <w:p w:rsidR="00FB5330" w:rsidRDefault="00FB5330" w:rsidP="00FB5330"/>
    <w:p w:rsidR="00FB5330" w:rsidRDefault="00FB5330" w:rsidP="00FB5330">
      <w:pPr>
        <w:ind w:left="1800"/>
      </w:pPr>
      <w:r>
        <w:t>[ Run this command on the Raspberry pi]</w:t>
      </w:r>
    </w:p>
    <w:p w:rsidR="00FB5330" w:rsidRDefault="00FB5330" w:rsidP="00FB5330"/>
    <w:p w:rsidR="00FB5330" w:rsidRDefault="00FB5330" w:rsidP="00FB5330"/>
    <w:p w:rsidR="00136901" w:rsidRPr="00136901" w:rsidRDefault="00136901" w:rsidP="00136901">
      <w:pPr>
        <w:ind w:left="1440"/>
        <w:rPr>
          <w:rFonts w:ascii="Courier New" w:hAnsi="Courier New" w:cs="Courier New"/>
          <w:b/>
        </w:rPr>
      </w:pPr>
      <w:r w:rsidRPr="00136901">
        <w:rPr>
          <w:rFonts w:ascii="Courier New" w:hAnsi="Courier New" w:cs="Courier New"/>
          <w:b/>
        </w:rPr>
        <w:t>sudo dpkg -i pi4j-1.0-SNAPSHOT.deb</w:t>
      </w:r>
    </w:p>
    <w:p w:rsidR="00136901" w:rsidRDefault="00136901" w:rsidP="00136901">
      <w:pPr>
        <w:ind w:left="360"/>
      </w:pPr>
    </w:p>
    <w:p w:rsidR="0091597E" w:rsidRDefault="0091597E" w:rsidP="0091597E">
      <w:pPr>
        <w:ind w:left="1440"/>
      </w:pPr>
      <w:r>
        <w:t>This will install the Pi4J libraries and example source files to:</w:t>
      </w:r>
    </w:p>
    <w:p w:rsidR="0091597E" w:rsidRDefault="0091597E" w:rsidP="0091597E">
      <w:pPr>
        <w:ind w:left="1440"/>
      </w:pPr>
      <w:r>
        <w:t>/opt/pi4j/lib</w:t>
      </w:r>
    </w:p>
    <w:p w:rsidR="00FD61EB" w:rsidRDefault="0091597E" w:rsidP="0091597E">
      <w:pPr>
        <w:ind w:left="1440"/>
      </w:pPr>
      <w:r>
        <w:t>/opt/pi4j/examples</w:t>
      </w:r>
    </w:p>
    <w:p w:rsidR="00E63BAD" w:rsidRDefault="00E63BAD" w:rsidP="00B20F88"/>
    <w:p w:rsidR="0091597E" w:rsidRPr="00D933AD" w:rsidRDefault="00D933AD" w:rsidP="00B20F88">
      <w:pPr>
        <w:rPr>
          <w:b/>
        </w:rPr>
      </w:pPr>
      <w:r w:rsidRPr="00D933AD">
        <w:rPr>
          <w:b/>
        </w:rPr>
        <w:t>Reboot the Raspberry pi</w:t>
      </w:r>
    </w:p>
    <w:p w:rsidR="00D933AD" w:rsidRPr="00D933AD" w:rsidRDefault="0047392E" w:rsidP="00B20F8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s</w:t>
      </w:r>
      <w:r w:rsidR="00D933AD" w:rsidRPr="00D933AD">
        <w:rPr>
          <w:rFonts w:ascii="Courier New" w:hAnsi="Courier New" w:cs="Courier New"/>
          <w:b/>
        </w:rPr>
        <w:t>udo reboot</w:t>
      </w:r>
    </w:p>
    <w:p w:rsidR="00D933AD" w:rsidRDefault="00D933AD" w:rsidP="00B20F88"/>
    <w:p w:rsidR="0047392E" w:rsidRDefault="0047392E" w:rsidP="0047392E">
      <w:pPr>
        <w:ind w:left="360"/>
      </w:pPr>
      <w:r>
        <w:t>Wait about 60 seconds and reconnect</w:t>
      </w:r>
      <w:r w:rsidR="00F074FE">
        <w:t xml:space="preserve"> with PuTTY</w:t>
      </w:r>
    </w:p>
    <w:p w:rsidR="008C72E7" w:rsidRDefault="008C72E7" w:rsidP="00B20F88"/>
    <w:p w:rsidR="008C72E7" w:rsidRDefault="008C72E7" w:rsidP="008C72E7">
      <w:pPr>
        <w:ind w:left="360"/>
      </w:pPr>
      <w:r>
        <w:t>Test the Installation:</w:t>
      </w:r>
    </w:p>
    <w:p w:rsidR="008C72E7" w:rsidRDefault="008C72E7" w:rsidP="008C72E7">
      <w:pPr>
        <w:ind w:left="360"/>
      </w:pPr>
      <w:r>
        <w:t xml:space="preserve">Run the gpio command to check the installation: </w:t>
      </w:r>
    </w:p>
    <w:p w:rsidR="008C72E7" w:rsidRDefault="008C72E7" w:rsidP="008C72E7">
      <w:pPr>
        <w:ind w:left="360"/>
      </w:pPr>
    </w:p>
    <w:p w:rsidR="008C72E7" w:rsidRPr="008C72E7" w:rsidRDefault="008C72E7" w:rsidP="008C72E7">
      <w:pPr>
        <w:ind w:left="720"/>
        <w:rPr>
          <w:rFonts w:ascii="Courier New" w:hAnsi="Courier New" w:cs="Courier New"/>
          <w:b/>
        </w:rPr>
      </w:pPr>
      <w:r w:rsidRPr="008C72E7">
        <w:rPr>
          <w:rFonts w:ascii="Courier New" w:hAnsi="Courier New" w:cs="Courier New"/>
          <w:b/>
        </w:rPr>
        <w:t>gpio -v</w:t>
      </w:r>
    </w:p>
    <w:p w:rsidR="008C72E7" w:rsidRPr="008C72E7" w:rsidRDefault="008C72E7" w:rsidP="008C72E7">
      <w:pPr>
        <w:ind w:left="720"/>
        <w:rPr>
          <w:rFonts w:ascii="Courier New" w:hAnsi="Courier New" w:cs="Courier New"/>
          <w:b/>
        </w:rPr>
      </w:pPr>
      <w:r w:rsidRPr="008C72E7">
        <w:rPr>
          <w:rFonts w:ascii="Courier New" w:hAnsi="Courier New" w:cs="Courier New"/>
          <w:b/>
        </w:rPr>
        <w:t>gpio readall</w:t>
      </w:r>
    </w:p>
    <w:p w:rsidR="008C72E7" w:rsidRDefault="008C72E7" w:rsidP="00B20F88"/>
    <w:p w:rsidR="00974EAD" w:rsidRPr="00974EAD" w:rsidRDefault="00974EAD" w:rsidP="00B20F88">
      <w:pPr>
        <w:rPr>
          <w:b/>
        </w:rPr>
      </w:pPr>
      <w:r w:rsidRPr="00974EAD">
        <w:rPr>
          <w:b/>
        </w:rPr>
        <w:t xml:space="preserve">Enable </w:t>
      </w:r>
      <w:r>
        <w:rPr>
          <w:b/>
        </w:rPr>
        <w:t xml:space="preserve">the </w:t>
      </w:r>
      <w:r w:rsidRPr="00974EAD">
        <w:rPr>
          <w:b/>
        </w:rPr>
        <w:t>SPI</w:t>
      </w:r>
      <w:r>
        <w:rPr>
          <w:b/>
        </w:rPr>
        <w:t xml:space="preserve"> Interface:</w:t>
      </w:r>
    </w:p>
    <w:p w:rsidR="00974EAD" w:rsidRDefault="00974EAD" w:rsidP="00974EAD">
      <w:pPr>
        <w:ind w:left="360"/>
      </w:pPr>
      <w:r>
        <w:t xml:space="preserve">Reference:  </w:t>
      </w:r>
      <w:r>
        <w:tab/>
      </w:r>
      <w:hyperlink r:id="rId13" w:history="1">
        <w:r w:rsidRPr="00CC4396">
          <w:rPr>
            <w:rStyle w:val="Hyperlink"/>
          </w:rPr>
          <w:t>https://projects.drogon.net/understanding-spi-on-the-raspberry-pi/</w:t>
        </w:r>
      </w:hyperlink>
    </w:p>
    <w:p w:rsidR="00974EAD" w:rsidRDefault="00974EAD" w:rsidP="00974EAD">
      <w:pPr>
        <w:ind w:left="360"/>
      </w:pPr>
    </w:p>
    <w:p w:rsidR="00974EAD" w:rsidRDefault="00974EAD" w:rsidP="00974EAD">
      <w:pPr>
        <w:ind w:left="360"/>
      </w:pPr>
    </w:p>
    <w:p w:rsidR="00974EAD" w:rsidRDefault="00974EAD" w:rsidP="00974EAD">
      <w:pPr>
        <w:ind w:left="360"/>
      </w:pPr>
      <w:r w:rsidRPr="00974EAD">
        <w:t xml:space="preserve">Installing the </w:t>
      </w:r>
      <w:r>
        <w:t xml:space="preserve">SPI </w:t>
      </w:r>
      <w:r w:rsidRPr="00974EAD">
        <w:t>kernel driver</w:t>
      </w:r>
    </w:p>
    <w:p w:rsidR="00974EAD" w:rsidRDefault="00974EAD" w:rsidP="00974EAD">
      <w:pPr>
        <w:ind w:left="720"/>
      </w:pPr>
      <w:r>
        <w:t>The easiest way to do this is with the gpio program that’s part of wiringPi:</w:t>
      </w:r>
    </w:p>
    <w:p w:rsidR="00974EAD" w:rsidRDefault="00974EAD" w:rsidP="00974EAD">
      <w:pPr>
        <w:ind w:left="360"/>
      </w:pPr>
    </w:p>
    <w:p w:rsidR="00974EAD" w:rsidRPr="00974EAD" w:rsidRDefault="00974EAD" w:rsidP="00974EAD">
      <w:pPr>
        <w:ind w:left="360"/>
        <w:rPr>
          <w:rFonts w:ascii="Courier New" w:hAnsi="Courier New" w:cs="Courier New"/>
          <w:b/>
        </w:rPr>
      </w:pPr>
      <w:r w:rsidRPr="00974EAD">
        <w:rPr>
          <w:rFonts w:ascii="Courier New" w:hAnsi="Courier New" w:cs="Courier New"/>
          <w:b/>
        </w:rPr>
        <w:t>gpio load spi</w:t>
      </w:r>
    </w:p>
    <w:p w:rsidR="00974EAD" w:rsidRDefault="00974EAD" w:rsidP="00974EAD">
      <w:pPr>
        <w:ind w:left="360"/>
      </w:pPr>
    </w:p>
    <w:p w:rsidR="00974EAD" w:rsidRDefault="00974EAD" w:rsidP="00974EAD">
      <w:pPr>
        <w:ind w:left="720"/>
      </w:pPr>
      <w:r>
        <w:t>That command will load the SPI driver and change ownership to the user running the command. Once we’ve done that, we can then run our SPI programs.</w:t>
      </w:r>
    </w:p>
    <w:p w:rsidR="00974EAD" w:rsidRDefault="00974EAD" w:rsidP="00B20F88"/>
    <w:p w:rsidR="0091597E" w:rsidRPr="00161E91" w:rsidRDefault="00161E91" w:rsidP="00B20F88">
      <w:pPr>
        <w:rPr>
          <w:b/>
        </w:rPr>
      </w:pPr>
      <w:r w:rsidRPr="00161E91">
        <w:rPr>
          <w:b/>
        </w:rPr>
        <w:t>Configure the I2C interface:</w:t>
      </w:r>
    </w:p>
    <w:p w:rsidR="00161E91" w:rsidRDefault="00161E91" w:rsidP="00B20F88"/>
    <w:p w:rsidR="006D4B57" w:rsidRDefault="006D4B57" w:rsidP="006D4B57">
      <w:pPr>
        <w:ind w:left="360"/>
      </w:pPr>
      <w:r>
        <w:t>Reference:</w:t>
      </w:r>
    </w:p>
    <w:p w:rsidR="006D4B57" w:rsidRDefault="00AC427B" w:rsidP="006D4B57">
      <w:pPr>
        <w:ind w:left="720"/>
      </w:pPr>
      <w:hyperlink r:id="rId14" w:history="1">
        <w:r w:rsidR="006D4B57" w:rsidRPr="006D4B57">
          <w:t>https://learn.adafruit.com/adafruits-raspberry-pi-lesson-4-gpio-setup/configuring-i2c</w:t>
        </w:r>
      </w:hyperlink>
    </w:p>
    <w:p w:rsidR="000922B6" w:rsidRDefault="000922B6" w:rsidP="006D4B57">
      <w:pPr>
        <w:ind w:left="720"/>
      </w:pPr>
    </w:p>
    <w:p w:rsidR="00161E91" w:rsidRDefault="00FB2335" w:rsidP="00B20F88">
      <w:r>
        <w:t>Perform the following configurations</w:t>
      </w:r>
    </w:p>
    <w:p w:rsidR="00161E91" w:rsidRPr="00FB2335" w:rsidRDefault="00161E91" w:rsidP="00FB2335">
      <w:pPr>
        <w:ind w:left="360"/>
        <w:rPr>
          <w:rFonts w:ascii="Courier New" w:hAnsi="Courier New" w:cs="Courier New"/>
          <w:b/>
        </w:rPr>
      </w:pPr>
      <w:r w:rsidRPr="00FB2335">
        <w:rPr>
          <w:rFonts w:ascii="Courier New" w:hAnsi="Courier New" w:cs="Courier New"/>
          <w:b/>
        </w:rPr>
        <w:t>sudo vi /etc/modprobe.d/raspi-blacklist.conf</w:t>
      </w:r>
    </w:p>
    <w:p w:rsidR="00161E91" w:rsidRDefault="00161E91" w:rsidP="00FB2335">
      <w:pPr>
        <w:ind w:left="360"/>
      </w:pPr>
      <w:r>
        <w:t xml:space="preserve">then add a # </w:t>
      </w:r>
      <w:r w:rsidR="00C62126">
        <w:t>in from of the black list commands to enable the modules</w:t>
      </w:r>
      <w:r>
        <w:t>.</w:t>
      </w:r>
    </w:p>
    <w:p w:rsidR="00C62126" w:rsidRDefault="00C62126" w:rsidP="00C62126">
      <w:pPr>
        <w:ind w:left="720"/>
      </w:pPr>
      <w:r>
        <w:t>#blacklist spi-bcm2708</w:t>
      </w:r>
    </w:p>
    <w:p w:rsidR="00C62126" w:rsidRDefault="00C62126" w:rsidP="00C62126">
      <w:pPr>
        <w:ind w:left="720"/>
      </w:pPr>
      <w:r>
        <w:t>#blacklist i2c-bcm2708</w:t>
      </w:r>
    </w:p>
    <w:p w:rsidR="00161E91" w:rsidRDefault="00161E91" w:rsidP="00FB2335">
      <w:pPr>
        <w:ind w:left="360"/>
      </w:pPr>
    </w:p>
    <w:p w:rsidR="00161E91" w:rsidRPr="00FB2335" w:rsidRDefault="00161E91" w:rsidP="00FB2335">
      <w:pPr>
        <w:ind w:left="360"/>
        <w:rPr>
          <w:rFonts w:ascii="Courier New" w:hAnsi="Courier New" w:cs="Courier New"/>
          <w:b/>
        </w:rPr>
      </w:pPr>
      <w:r w:rsidRPr="00FB2335">
        <w:rPr>
          <w:rFonts w:ascii="Courier New" w:hAnsi="Courier New" w:cs="Courier New"/>
          <w:b/>
        </w:rPr>
        <w:t>sudo vi /etc/modules</w:t>
      </w:r>
    </w:p>
    <w:p w:rsidR="00161E91" w:rsidRDefault="00161E91" w:rsidP="00FB2335">
      <w:pPr>
        <w:ind w:left="360"/>
        <w:rPr>
          <w:rFonts w:ascii="Courier New" w:hAnsi="Courier New" w:cs="Courier New"/>
          <w:b/>
        </w:rPr>
      </w:pPr>
      <w:r>
        <w:t>Add</w:t>
      </w:r>
      <w:r w:rsidR="00722681">
        <w:t xml:space="preserve"> the following two lines to the end of the file:</w:t>
      </w:r>
    </w:p>
    <w:p w:rsidR="00722681" w:rsidRPr="00722681" w:rsidRDefault="00722681" w:rsidP="00FB2335">
      <w:pPr>
        <w:ind w:left="360"/>
        <w:rPr>
          <w:rFonts w:ascii="Courier New" w:hAnsi="Courier New" w:cs="Courier New"/>
          <w:b/>
        </w:rPr>
      </w:pPr>
    </w:p>
    <w:p w:rsidR="00161E91" w:rsidRPr="00722681" w:rsidRDefault="00161E91" w:rsidP="00FB2335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i2c-bcm2708</w:t>
      </w:r>
    </w:p>
    <w:p w:rsidR="00161E91" w:rsidRPr="00722681" w:rsidRDefault="00161E91" w:rsidP="00FB2335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i2c-dev</w:t>
      </w:r>
    </w:p>
    <w:p w:rsidR="00161E91" w:rsidRDefault="00161E91" w:rsidP="00161E91"/>
    <w:p w:rsidR="00161E91" w:rsidRDefault="00161E91" w:rsidP="00161E91">
      <w:pPr>
        <w:rPr>
          <w:b/>
        </w:rPr>
      </w:pPr>
      <w:r w:rsidRPr="00722681">
        <w:rPr>
          <w:b/>
        </w:rPr>
        <w:t>Now install the i2c-tools package by:</w:t>
      </w:r>
    </w:p>
    <w:p w:rsidR="00DD3480" w:rsidRDefault="00DD3480" w:rsidP="00161E91">
      <w:pPr>
        <w:rPr>
          <w:b/>
        </w:rPr>
      </w:pPr>
    </w:p>
    <w:p w:rsidR="00DD3480" w:rsidRDefault="00DD3480" w:rsidP="00DD3480">
      <w:pPr>
        <w:ind w:left="360"/>
        <w:rPr>
          <w:b/>
        </w:rPr>
      </w:pPr>
      <w:r w:rsidRPr="00DD3480">
        <w:lastRenderedPageBreak/>
        <w:t>Reference:</w:t>
      </w:r>
      <w:r>
        <w:rPr>
          <w:b/>
        </w:rPr>
        <w:t xml:space="preserve">  </w:t>
      </w:r>
      <w:hyperlink r:id="rId15" w:history="1">
        <w:r w:rsidRPr="00DB0BAE">
          <w:rPr>
            <w:rStyle w:val="Hyperlink"/>
            <w:b/>
          </w:rPr>
          <w:t>https://packages.debian.org/sid/utils/i2c-tools</w:t>
        </w:r>
      </w:hyperlink>
    </w:p>
    <w:p w:rsidR="00161E91" w:rsidRDefault="00161E91" w:rsidP="00161E91"/>
    <w:p w:rsidR="00FB2335" w:rsidRDefault="00FB2335" w:rsidP="00722681">
      <w:pPr>
        <w:ind w:left="360"/>
      </w:pPr>
      <w:r>
        <w:t xml:space="preserve">Copy to Raspberry pi using secure copy (SCP)  </w:t>
      </w:r>
    </w:p>
    <w:p w:rsidR="00FB2335" w:rsidRDefault="00FB2335" w:rsidP="00FB2335">
      <w:pPr>
        <w:ind w:left="1800"/>
      </w:pPr>
      <w:r>
        <w:t>[ Run this command in a Command Window on the Windows computer]</w:t>
      </w:r>
    </w:p>
    <w:p w:rsidR="00FB2335" w:rsidRPr="00FB2335" w:rsidRDefault="00FB2335" w:rsidP="00FB2335">
      <w:pPr>
        <w:ind w:left="360"/>
        <w:rPr>
          <w:rFonts w:ascii="Courier New" w:hAnsi="Courier New" w:cs="Courier New"/>
          <w:b/>
        </w:rPr>
      </w:pPr>
    </w:p>
    <w:p w:rsidR="00FB2335" w:rsidRPr="00DD3480" w:rsidRDefault="00FB2335" w:rsidP="00FB2335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t>C:\_Robotics\Raspberry_Pi\RaspBerry_pi_Build-up_SW\PUTTY\pscp -pw pas1word  C:\_Robotics\Raspberry_Pi\RaspBerry_pi_Build-up_SW\I2C-Tools\</w:t>
      </w:r>
      <w:r w:rsidR="00DD3480" w:rsidRPr="00DD3480">
        <w:rPr>
          <w:rFonts w:ascii="Courier New" w:hAnsi="Courier New" w:cs="Courier New"/>
          <w:b/>
          <w:color w:val="0070C0"/>
        </w:rPr>
        <w:t>i2c-tools_3.1.1-1_armhf.deb</w:t>
      </w:r>
      <w:r w:rsidR="00767242" w:rsidRPr="00DD3480">
        <w:rPr>
          <w:rFonts w:ascii="Courier New" w:hAnsi="Courier New" w:cs="Courier New"/>
          <w:b/>
          <w:color w:val="0070C0"/>
        </w:rPr>
        <w:t xml:space="preserve"> pi@10.0.0.11</w:t>
      </w:r>
      <w:r w:rsidRPr="00DD3480">
        <w:rPr>
          <w:rFonts w:ascii="Courier New" w:hAnsi="Courier New" w:cs="Courier New"/>
          <w:b/>
          <w:color w:val="0070C0"/>
        </w:rPr>
        <w:t>:/home/pi</w:t>
      </w:r>
    </w:p>
    <w:p w:rsidR="00FB2335" w:rsidRDefault="00FB2335" w:rsidP="00161E91"/>
    <w:p w:rsidR="00161E91" w:rsidRDefault="00722681" w:rsidP="00722681">
      <w:pPr>
        <w:ind w:left="360"/>
      </w:pPr>
      <w:r>
        <w:t>Install the package:</w:t>
      </w:r>
    </w:p>
    <w:p w:rsidR="00161E91" w:rsidRPr="00722681" w:rsidRDefault="00161E91" w:rsidP="00722681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 xml:space="preserve">sudo dpkg -i </w:t>
      </w:r>
      <w:r w:rsidR="00DD3480" w:rsidRPr="00DD3480">
        <w:rPr>
          <w:rFonts w:ascii="Courier New" w:hAnsi="Courier New" w:cs="Courier New"/>
          <w:b/>
        </w:rPr>
        <w:t>i2c-tools_3.1.1-1_armhf.deb</w:t>
      </w:r>
    </w:p>
    <w:p w:rsidR="00161E91" w:rsidRDefault="00161E91" w:rsidP="00B20F88"/>
    <w:p w:rsidR="00722681" w:rsidRDefault="00722681" w:rsidP="00722681">
      <w:pPr>
        <w:rPr>
          <w:sz w:val="22"/>
        </w:rPr>
      </w:pPr>
    </w:p>
    <w:p w:rsidR="001D38A6" w:rsidRDefault="001D38A6" w:rsidP="001D38A6">
      <w:pPr>
        <w:ind w:left="720"/>
      </w:pPr>
      <w:r>
        <w:t>On-Line process:</w:t>
      </w:r>
    </w:p>
    <w:p w:rsidR="001D38A6" w:rsidRPr="000922B6" w:rsidRDefault="001D38A6" w:rsidP="001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b/>
        </w:rPr>
      </w:pPr>
      <w:r w:rsidRPr="001D38A6">
        <w:rPr>
          <w:rFonts w:ascii="Courier New" w:hAnsi="Courier New" w:cs="Courier New"/>
          <w:b/>
        </w:rPr>
        <w:t>sudo apt-get install i2c-tools</w:t>
      </w:r>
    </w:p>
    <w:p w:rsidR="001D38A6" w:rsidRDefault="001D38A6" w:rsidP="00722681">
      <w:pPr>
        <w:rPr>
          <w:sz w:val="22"/>
        </w:rPr>
      </w:pPr>
    </w:p>
    <w:p w:rsidR="001D38A6" w:rsidRDefault="001D38A6" w:rsidP="00722681">
      <w:pPr>
        <w:rPr>
          <w:sz w:val="22"/>
        </w:rPr>
      </w:pPr>
    </w:p>
    <w:p w:rsidR="00161E91" w:rsidRPr="004815FB" w:rsidRDefault="00161E91" w:rsidP="00722681">
      <w:pPr>
        <w:rPr>
          <w:sz w:val="22"/>
        </w:rPr>
      </w:pPr>
      <w:r w:rsidRPr="004815FB">
        <w:rPr>
          <w:sz w:val="22"/>
        </w:rPr>
        <w:t>Now add a new user to the i2c group:</w:t>
      </w:r>
    </w:p>
    <w:p w:rsidR="00161E91" w:rsidRPr="00722681" w:rsidRDefault="00161E91" w:rsidP="00722681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sudo adduser pi i2c</w:t>
      </w:r>
    </w:p>
    <w:p w:rsidR="00161E91" w:rsidRPr="004815FB" w:rsidRDefault="00161E91" w:rsidP="00161E91">
      <w:pPr>
        <w:rPr>
          <w:sz w:val="22"/>
        </w:rPr>
      </w:pPr>
    </w:p>
    <w:p w:rsidR="00161E91" w:rsidRPr="004815FB" w:rsidRDefault="00161E91" w:rsidP="00722681">
      <w:pPr>
        <w:rPr>
          <w:sz w:val="22"/>
        </w:rPr>
      </w:pPr>
      <w:r w:rsidRPr="004815FB">
        <w:rPr>
          <w:sz w:val="22"/>
        </w:rPr>
        <w:t>Reboot the machine by:</w:t>
      </w:r>
    </w:p>
    <w:p w:rsidR="00161E91" w:rsidRPr="00722681" w:rsidRDefault="00161E91" w:rsidP="00722681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sudo shutdown -r now</w:t>
      </w:r>
    </w:p>
    <w:p w:rsidR="00161E91" w:rsidRPr="004815FB" w:rsidRDefault="00161E91" w:rsidP="00161E91">
      <w:pPr>
        <w:rPr>
          <w:sz w:val="22"/>
        </w:rPr>
      </w:pPr>
    </w:p>
    <w:p w:rsidR="00161E91" w:rsidRPr="004815FB" w:rsidRDefault="00161E91" w:rsidP="00722681">
      <w:pPr>
        <w:rPr>
          <w:sz w:val="22"/>
        </w:rPr>
      </w:pPr>
      <w:r w:rsidRPr="004815FB">
        <w:rPr>
          <w:sz w:val="22"/>
        </w:rPr>
        <w:t>After the reboot test to see any device connected by:</w:t>
      </w:r>
    </w:p>
    <w:p w:rsidR="00161E91" w:rsidRPr="00722681" w:rsidRDefault="00161E91" w:rsidP="00722681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sudo i2cdetect -y 1</w:t>
      </w:r>
    </w:p>
    <w:p w:rsidR="00161E91" w:rsidRPr="00722681" w:rsidRDefault="00161E91" w:rsidP="00722681">
      <w:pPr>
        <w:ind w:left="720"/>
        <w:rPr>
          <w:rFonts w:ascii="Courier New" w:hAnsi="Courier New" w:cs="Courier New"/>
          <w:b/>
        </w:rPr>
      </w:pPr>
      <w:r w:rsidRPr="00722681">
        <w:rPr>
          <w:rFonts w:ascii="Courier New" w:hAnsi="Courier New" w:cs="Courier New"/>
          <w:b/>
        </w:rPr>
        <w:t>sudo i2cdetect -y 0</w:t>
      </w:r>
    </w:p>
    <w:p w:rsidR="00161E91" w:rsidRDefault="00161E91" w:rsidP="00161E91">
      <w:pPr>
        <w:rPr>
          <w:sz w:val="22"/>
        </w:rPr>
      </w:pPr>
    </w:p>
    <w:p w:rsidR="00161E91" w:rsidRDefault="00161E91" w:rsidP="00B20F88"/>
    <w:p w:rsidR="003F7F4A" w:rsidRDefault="003F7F4A" w:rsidP="00B20F88">
      <w:r>
        <w:t>================================================</w:t>
      </w:r>
    </w:p>
    <w:p w:rsidR="003F7F4A" w:rsidRDefault="003F7F4A" w:rsidP="00B20F88"/>
    <w:p w:rsidR="003F7F4A" w:rsidRPr="003F7F4A" w:rsidRDefault="003F7F4A" w:rsidP="00B20F88">
      <w:pPr>
        <w:rPr>
          <w:b/>
        </w:rPr>
      </w:pPr>
      <w:r w:rsidRPr="003F7F4A">
        <w:rPr>
          <w:b/>
        </w:rPr>
        <w:t>Initial JAVA Demonstration</w:t>
      </w:r>
    </w:p>
    <w:p w:rsidR="003F7F4A" w:rsidRDefault="003F7F4A" w:rsidP="00B20F88"/>
    <w:p w:rsidR="003F7F4A" w:rsidRDefault="00793563" w:rsidP="003F7F4A">
      <w:pPr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small JAVA program on the RaspBerry Pi.  Compile the program and run it.</w:t>
      </w:r>
    </w:p>
    <w:p w:rsidR="00793563" w:rsidRDefault="00793563" w:rsidP="003F7F4A">
      <w:pPr>
        <w:ind w:left="360"/>
        <w:contextualSpacing/>
        <w:rPr>
          <w:rFonts w:ascii="Courier New" w:hAnsi="Courier New" w:cs="Courier New"/>
        </w:rPr>
      </w:pPr>
    </w:p>
    <w:p w:rsidR="003F7F4A" w:rsidRPr="003F7F4A" w:rsidRDefault="00793563" w:rsidP="003F7F4A">
      <w:pPr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Move to your home directory using the following command:</w:t>
      </w: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>cd /home/pi</w:t>
      </w:r>
    </w:p>
    <w:p w:rsidR="003F7F4A" w:rsidRDefault="00793563" w:rsidP="003F7F4A">
      <w:pPr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simple program.</w:t>
      </w:r>
    </w:p>
    <w:p w:rsidR="00793563" w:rsidRDefault="00793563" w:rsidP="003F7F4A">
      <w:pPr>
        <w:ind w:left="360"/>
        <w:contextualSpacing/>
        <w:rPr>
          <w:rFonts w:ascii="Courier New" w:hAnsi="Courier New" w:cs="Courier New"/>
          <w:b/>
        </w:rPr>
      </w:pP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>vi HelloWorld.java</w:t>
      </w:r>
    </w:p>
    <w:p w:rsidR="003F7F4A" w:rsidRDefault="003F7F4A" w:rsidP="003F7F4A">
      <w:pPr>
        <w:ind w:left="360"/>
        <w:contextualSpacing/>
        <w:rPr>
          <w:rFonts w:ascii="Courier New" w:hAnsi="Courier New" w:cs="Courier New"/>
        </w:rPr>
      </w:pPr>
    </w:p>
    <w:p w:rsidR="00793563" w:rsidRDefault="00793563" w:rsidP="00793563">
      <w:pPr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Highlight the following text and paste it into vi.  (Press "i" to get vi into the insert mode, then right click)</w:t>
      </w:r>
    </w:p>
    <w:p w:rsidR="00793563" w:rsidRDefault="00793563" w:rsidP="003F7F4A">
      <w:pPr>
        <w:ind w:left="360"/>
        <w:contextualSpacing/>
        <w:rPr>
          <w:rFonts w:ascii="Courier New" w:hAnsi="Courier New" w:cs="Courier New"/>
        </w:rPr>
      </w:pP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>public class HelloWorld {</w:t>
      </w: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  public static void main(String args[]) {</w:t>
      </w: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    java.lang.System.out.println("Hello World!");</w:t>
      </w: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  }</w:t>
      </w:r>
    </w:p>
    <w:p w:rsidR="003F7F4A" w:rsidRPr="00793563" w:rsidRDefault="003F7F4A" w:rsidP="00793563">
      <w:pPr>
        <w:ind w:left="72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}</w:t>
      </w:r>
    </w:p>
    <w:p w:rsidR="003F7F4A" w:rsidRDefault="003F7F4A" w:rsidP="003F7F4A">
      <w:pPr>
        <w:ind w:left="360"/>
        <w:contextualSpacing/>
        <w:rPr>
          <w:rFonts w:ascii="Courier New" w:hAnsi="Courier New" w:cs="Courier New"/>
        </w:rPr>
      </w:pPr>
    </w:p>
    <w:p w:rsidR="003F7F4A" w:rsidRDefault="003F7F4A" w:rsidP="003F7F4A">
      <w:pPr>
        <w:ind w:left="360"/>
        <w:contextualSpacing/>
        <w:rPr>
          <w:rFonts w:ascii="Courier New" w:hAnsi="Courier New" w:cs="Courier New"/>
        </w:rPr>
      </w:pPr>
    </w:p>
    <w:p w:rsidR="003F7F4A" w:rsidRDefault="00793563" w:rsidP="003F7F4A">
      <w:pPr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 the JAVA source.</w:t>
      </w:r>
    </w:p>
    <w:p w:rsidR="00793563" w:rsidRPr="003F7F4A" w:rsidRDefault="00793563" w:rsidP="003F7F4A">
      <w:pPr>
        <w:ind w:left="360"/>
        <w:contextualSpacing/>
        <w:rPr>
          <w:rFonts w:ascii="Courier New" w:hAnsi="Courier New" w:cs="Courier New"/>
        </w:rPr>
      </w:pPr>
    </w:p>
    <w:p w:rsidR="003F7F4A" w:rsidRPr="00793563" w:rsidRDefault="003F7F4A" w:rsidP="003F7F4A">
      <w:pPr>
        <w:ind w:left="36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javac HelloWorld.java</w:t>
      </w:r>
    </w:p>
    <w:p w:rsidR="00793563" w:rsidRDefault="00793563" w:rsidP="003F7F4A">
      <w:pPr>
        <w:ind w:left="360"/>
        <w:contextualSpacing/>
        <w:rPr>
          <w:rFonts w:ascii="Courier New" w:hAnsi="Courier New" w:cs="Courier New"/>
        </w:rPr>
      </w:pPr>
    </w:p>
    <w:p w:rsidR="00793563" w:rsidRDefault="00793563" w:rsidP="003F7F4A">
      <w:pPr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JAVA Program</w:t>
      </w:r>
    </w:p>
    <w:p w:rsidR="00793563" w:rsidRPr="003F7F4A" w:rsidRDefault="00793563" w:rsidP="003F7F4A">
      <w:pPr>
        <w:ind w:left="360"/>
        <w:contextualSpacing/>
        <w:rPr>
          <w:rFonts w:ascii="Courier New" w:hAnsi="Courier New" w:cs="Courier New"/>
        </w:rPr>
      </w:pPr>
    </w:p>
    <w:p w:rsidR="003F7F4A" w:rsidRPr="00793563" w:rsidRDefault="003F7F4A" w:rsidP="003F7F4A">
      <w:pPr>
        <w:ind w:left="360"/>
        <w:contextualSpacing/>
        <w:rPr>
          <w:rFonts w:ascii="Courier New" w:hAnsi="Courier New" w:cs="Courier New"/>
          <w:b/>
        </w:rPr>
      </w:pPr>
      <w:r w:rsidRPr="00793563">
        <w:rPr>
          <w:rFonts w:ascii="Courier New" w:hAnsi="Courier New" w:cs="Courier New"/>
          <w:b/>
        </w:rPr>
        <w:t xml:space="preserve">   java -cp . HelloWorld</w:t>
      </w:r>
    </w:p>
    <w:p w:rsidR="003F7F4A" w:rsidRDefault="003F7F4A" w:rsidP="00B20F88"/>
    <w:p w:rsidR="00793563" w:rsidRDefault="00793563" w:rsidP="00B20F88">
      <w:r>
        <w:lastRenderedPageBreak/>
        <w:t>==================================================</w:t>
      </w:r>
    </w:p>
    <w:p w:rsidR="00793563" w:rsidRDefault="00793563" w:rsidP="00B20F88"/>
    <w:p w:rsidR="00161E91" w:rsidRPr="00793563" w:rsidRDefault="00793563" w:rsidP="00B20F88">
      <w:pPr>
        <w:rPr>
          <w:b/>
        </w:rPr>
      </w:pPr>
      <w:r w:rsidRPr="00793563">
        <w:rPr>
          <w:b/>
        </w:rPr>
        <w:t>Writing the same JAVA program in NetBeans</w:t>
      </w:r>
    </w:p>
    <w:p w:rsidR="00793563" w:rsidRDefault="00793563" w:rsidP="00B20F88"/>
    <w:p w:rsidR="00793563" w:rsidRDefault="00793563" w:rsidP="00793563">
      <w:pPr>
        <w:ind w:left="360"/>
      </w:pPr>
      <w:r>
        <w:t>Create the project using the commands:</w:t>
      </w:r>
    </w:p>
    <w:p w:rsidR="00793563" w:rsidRDefault="00793563" w:rsidP="00793563">
      <w:pPr>
        <w:ind w:left="360"/>
      </w:pPr>
    </w:p>
    <w:p w:rsidR="00793563" w:rsidRDefault="00793563" w:rsidP="00793563">
      <w:pPr>
        <w:ind w:left="720"/>
      </w:pPr>
      <w:r>
        <w:t>File -&gt; New Project -&gt; JAVA Application</w:t>
      </w:r>
    </w:p>
    <w:p w:rsidR="00793563" w:rsidRDefault="00793563" w:rsidP="00793563">
      <w:pPr>
        <w:ind w:left="720"/>
      </w:pPr>
      <w:r>
        <w:t xml:space="preserve">Define Project Name     </w:t>
      </w:r>
      <w:r>
        <w:tab/>
      </w:r>
      <w:r>
        <w:tab/>
        <w:t>NetBeansHelloWorld</w:t>
      </w:r>
    </w:p>
    <w:p w:rsidR="00793563" w:rsidRDefault="00793563" w:rsidP="00793563">
      <w:pPr>
        <w:ind w:left="720"/>
      </w:pPr>
      <w:r>
        <w:t>Define Project Location:</w:t>
      </w:r>
      <w:r>
        <w:tab/>
      </w:r>
      <w:r>
        <w:tab/>
      </w:r>
      <w:r w:rsidRPr="00793563">
        <w:t>C:\_Robotics\Raspberry_Pi\NetBeans\NetBeansProjects</w:t>
      </w:r>
    </w:p>
    <w:p w:rsidR="00793563" w:rsidRDefault="00793563" w:rsidP="00B20F88"/>
    <w:p w:rsidR="00793563" w:rsidRDefault="00AE5593" w:rsidP="00793563">
      <w:pPr>
        <w:ind w:left="360"/>
      </w:pPr>
      <w:r>
        <w:t>Add the one line of code after the TODO line:</w:t>
      </w:r>
    </w:p>
    <w:p w:rsidR="00AE5593" w:rsidRDefault="00AE5593" w:rsidP="00AE5593">
      <w:pPr>
        <w:ind w:left="720"/>
      </w:pPr>
      <w:r w:rsidRPr="00AE5593">
        <w:t>java.lang.System.out.println("Hello World!</w:t>
      </w:r>
      <w:r>
        <w:t xml:space="preserve"> From NetBeans</w:t>
      </w:r>
      <w:r w:rsidRPr="00AE5593">
        <w:t>");</w:t>
      </w:r>
    </w:p>
    <w:p w:rsidR="00AE5593" w:rsidRDefault="00AE5593" w:rsidP="00AE5593">
      <w:pPr>
        <w:ind w:left="720"/>
      </w:pPr>
    </w:p>
    <w:p w:rsidR="00AE5593" w:rsidRDefault="00912447" w:rsidP="00793563">
      <w:pPr>
        <w:ind w:left="360"/>
      </w:pPr>
      <w:r>
        <w:t>Run -&gt; Build Main Project</w:t>
      </w:r>
    </w:p>
    <w:p w:rsidR="00912447" w:rsidRDefault="00912447" w:rsidP="00793563">
      <w:pPr>
        <w:ind w:left="360"/>
      </w:pPr>
    </w:p>
    <w:p w:rsidR="00912447" w:rsidRDefault="00912447" w:rsidP="00793563">
      <w:pPr>
        <w:ind w:left="360"/>
      </w:pPr>
      <w:r>
        <w:t>Copy the JAVA application JAR file (java archive) to the Raspberry Pi</w:t>
      </w:r>
    </w:p>
    <w:p w:rsidR="00912447" w:rsidRDefault="00912447" w:rsidP="00793563">
      <w:pPr>
        <w:ind w:left="360"/>
      </w:pPr>
    </w:p>
    <w:p w:rsidR="00912447" w:rsidRPr="00B96C2D" w:rsidRDefault="00912447" w:rsidP="00912447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t>C:\_Robotics\Raspberry_Pi\RaspBerry_pi_Build-up_SW\PUTTY\pscp -pw pas1word  C:\_Robotics\Raspberry_Pi\NetBeans\NetBeansProjects\NetBeansHelloWorld\dist\NetBeansHelloWorld.jar</w:t>
      </w:r>
      <w:r w:rsidR="00767242" w:rsidRPr="00B96C2D">
        <w:rPr>
          <w:rFonts w:ascii="Courier New" w:hAnsi="Courier New" w:cs="Courier New"/>
          <w:b/>
          <w:color w:val="0070C0"/>
        </w:rPr>
        <w:t xml:space="preserve"> pi@10.0.0.11</w:t>
      </w:r>
      <w:r w:rsidRPr="00B96C2D">
        <w:rPr>
          <w:rFonts w:ascii="Courier New" w:hAnsi="Courier New" w:cs="Courier New"/>
          <w:b/>
          <w:color w:val="0070C0"/>
        </w:rPr>
        <w:t>:/home/pi</w:t>
      </w:r>
    </w:p>
    <w:p w:rsidR="00912447" w:rsidRDefault="00912447" w:rsidP="00912447">
      <w:pPr>
        <w:ind w:left="720"/>
      </w:pPr>
    </w:p>
    <w:p w:rsidR="00912447" w:rsidRDefault="00912447" w:rsidP="00912447">
      <w:pPr>
        <w:ind w:left="720"/>
      </w:pPr>
      <w:r w:rsidRPr="0028205F">
        <w:rPr>
          <w:b/>
        </w:rPr>
        <w:t>Note:</w:t>
      </w:r>
      <w:r>
        <w:t xml:space="preserve">  Sometimes its easier to copy the Windows command above to notepad to make sure the command is all on the same line and easier to see.</w:t>
      </w:r>
    </w:p>
    <w:p w:rsidR="00912447" w:rsidRDefault="00912447" w:rsidP="00912447">
      <w:pPr>
        <w:ind w:left="720"/>
      </w:pPr>
    </w:p>
    <w:p w:rsidR="00912447" w:rsidRDefault="00912447" w:rsidP="00793563">
      <w:pPr>
        <w:ind w:left="360"/>
      </w:pPr>
    </w:p>
    <w:p w:rsidR="00912447" w:rsidRDefault="0028205F" w:rsidP="00793563">
      <w:pPr>
        <w:ind w:left="360"/>
      </w:pPr>
      <w:r>
        <w:t>Run the command on the RaspBerry Pi using the following command:</w:t>
      </w:r>
    </w:p>
    <w:p w:rsidR="0028205F" w:rsidRDefault="0028205F" w:rsidP="00793563">
      <w:pPr>
        <w:ind w:left="360"/>
      </w:pPr>
    </w:p>
    <w:p w:rsidR="0028205F" w:rsidRPr="0028205F" w:rsidRDefault="00912447" w:rsidP="0028205F">
      <w:pPr>
        <w:ind w:left="720"/>
        <w:rPr>
          <w:rFonts w:ascii="Courier New" w:hAnsi="Courier New" w:cs="Courier New"/>
          <w:b/>
        </w:rPr>
      </w:pPr>
      <w:r w:rsidRPr="0028205F">
        <w:rPr>
          <w:rFonts w:ascii="Courier New" w:hAnsi="Courier New" w:cs="Courier New"/>
          <w:b/>
        </w:rPr>
        <w:t>java -jar "NetBeansHelloWorld.jar"</w:t>
      </w:r>
    </w:p>
    <w:p w:rsidR="0028205F" w:rsidRDefault="0028205F">
      <w:pPr>
        <w:rPr>
          <w:rFonts w:ascii="Courier New" w:hAnsi="Courier New" w:cs="Courier New"/>
          <w:sz w:val="22"/>
          <w:szCs w:val="22"/>
        </w:rPr>
      </w:pPr>
    </w:p>
    <w:p w:rsidR="0028205F" w:rsidRDefault="0028205F">
      <w:pPr>
        <w:rPr>
          <w:rFonts w:ascii="Courier New" w:hAnsi="Courier New" w:cs="Courier New"/>
          <w:sz w:val="22"/>
          <w:szCs w:val="22"/>
        </w:rPr>
      </w:pPr>
    </w:p>
    <w:p w:rsidR="0028205F" w:rsidRDefault="0028205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</w:t>
      </w:r>
    </w:p>
    <w:p w:rsidR="0028205F" w:rsidRDefault="0028205F">
      <w:pPr>
        <w:rPr>
          <w:rFonts w:ascii="Courier New" w:hAnsi="Courier New" w:cs="Courier New"/>
          <w:sz w:val="22"/>
          <w:szCs w:val="22"/>
        </w:rPr>
      </w:pPr>
    </w:p>
    <w:p w:rsidR="0028205F" w:rsidRPr="007457E1" w:rsidRDefault="0028205F">
      <w:pPr>
        <w:rPr>
          <w:b/>
        </w:rPr>
      </w:pPr>
      <w:r w:rsidRPr="007457E1">
        <w:rPr>
          <w:b/>
        </w:rPr>
        <w:t>Configuring NetBeans to Run JAVA programs that use Input/Outputs of WiringPi</w:t>
      </w:r>
    </w:p>
    <w:p w:rsidR="0028205F" w:rsidRDefault="007457E1" w:rsidP="007457E1">
      <w:pPr>
        <w:ind w:left="360"/>
      </w:pPr>
      <w:r w:rsidRPr="007457E1">
        <w:t>When JA</w:t>
      </w:r>
      <w:r>
        <w:t xml:space="preserve">VA applications need to use features of the </w:t>
      </w:r>
      <w:r w:rsidRPr="007457E1">
        <w:rPr>
          <w:b/>
        </w:rPr>
        <w:t>WiringPi</w:t>
      </w:r>
      <w:r>
        <w:rPr>
          <w:b/>
        </w:rPr>
        <w:t xml:space="preserve">, </w:t>
      </w:r>
      <w:r>
        <w:t>the JAVA compiler (NetBeans) must have access to the WiringPi Library.  This is a JAR file installed on the RaspBerry Pi.</w:t>
      </w:r>
    </w:p>
    <w:p w:rsidR="007457E1" w:rsidRDefault="007457E1" w:rsidP="007457E1">
      <w:pPr>
        <w:ind w:left="360"/>
      </w:pPr>
    </w:p>
    <w:p w:rsidR="007457E1" w:rsidRPr="007457E1" w:rsidRDefault="007457E1" w:rsidP="007457E1">
      <w:pPr>
        <w:ind w:left="360"/>
      </w:pPr>
      <w:r>
        <w:t>Copy the WiringPi Library to the Laptop using the following command:</w:t>
      </w:r>
    </w:p>
    <w:p w:rsidR="007457E1" w:rsidRDefault="007457E1">
      <w:pPr>
        <w:rPr>
          <w:rFonts w:ascii="Courier New" w:hAnsi="Courier New" w:cs="Courier New"/>
          <w:sz w:val="22"/>
          <w:szCs w:val="22"/>
        </w:rPr>
      </w:pPr>
    </w:p>
    <w:p w:rsidR="0028205F" w:rsidRDefault="0028205F" w:rsidP="0028205F">
      <w:pPr>
        <w:ind w:left="1440"/>
        <w:rPr>
          <w:rFonts w:ascii="Courier New" w:hAnsi="Courier New" w:cs="Courier New"/>
          <w:b/>
        </w:rPr>
      </w:pPr>
    </w:p>
    <w:p w:rsidR="0028205F" w:rsidRPr="00B96C2D" w:rsidRDefault="0028205F" w:rsidP="0028205F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t>C:\_Robotics\Raspberry_Pi\RaspBerry_pi_Build-up_SW\PUTT</w:t>
      </w:r>
      <w:r w:rsidR="00767242" w:rsidRPr="00B96C2D">
        <w:rPr>
          <w:rFonts w:ascii="Courier New" w:hAnsi="Courier New" w:cs="Courier New"/>
          <w:b/>
          <w:color w:val="0070C0"/>
        </w:rPr>
        <w:t>Y\pscp -pw pas1word pi@10.0.0.11</w:t>
      </w:r>
      <w:r w:rsidRPr="00B96C2D">
        <w:rPr>
          <w:rFonts w:ascii="Courier New" w:hAnsi="Courier New" w:cs="Courier New"/>
          <w:b/>
          <w:color w:val="0070C0"/>
        </w:rPr>
        <w:t xml:space="preserve">:/opt/pi4j/lib/pi4j-core.jar C:\_Robotics\Raspberry_Pi\NetBeans\NetBeansProjects </w:t>
      </w:r>
    </w:p>
    <w:p w:rsidR="0028205F" w:rsidRPr="0091597E" w:rsidRDefault="0028205F" w:rsidP="0028205F">
      <w:pPr>
        <w:ind w:left="1440"/>
        <w:rPr>
          <w:rFonts w:ascii="Courier New" w:hAnsi="Courier New" w:cs="Courier New"/>
          <w:b/>
        </w:rPr>
      </w:pPr>
    </w:p>
    <w:p w:rsidR="0028205F" w:rsidRDefault="007457E1" w:rsidP="007457E1">
      <w:pPr>
        <w:ind w:left="360"/>
      </w:pPr>
      <w:r w:rsidRPr="007457E1">
        <w:t xml:space="preserve">For the </w:t>
      </w:r>
      <w:r>
        <w:t xml:space="preserve">specific JAVA Project use the following command sequence to </w:t>
      </w:r>
      <w:r w:rsidR="00CC4C16">
        <w:t>link in the WiringPi Library</w:t>
      </w:r>
    </w:p>
    <w:p w:rsidR="00CC4C16" w:rsidRDefault="00CC4C16" w:rsidP="00CC4C16">
      <w:pPr>
        <w:spacing w:before="100" w:beforeAutospacing="1" w:after="100" w:afterAutospacing="1"/>
        <w:ind w:left="720"/>
        <w:contextualSpacing/>
        <w:rPr>
          <w:rFonts w:ascii="Courier New" w:hAnsi="Courier New" w:cs="Courier New"/>
          <w:sz w:val="16"/>
        </w:rPr>
      </w:pPr>
    </w:p>
    <w:p w:rsidR="004D5C00" w:rsidRDefault="00CC4C16" w:rsidP="00CC4C16">
      <w:pPr>
        <w:spacing w:before="100" w:beforeAutospacing="1" w:after="100" w:afterAutospacing="1"/>
        <w:ind w:left="360"/>
        <w:contextualSpacing/>
      </w:pPr>
      <w:r w:rsidRPr="00CC4C16">
        <w:t xml:space="preserve">In Project, Right click </w:t>
      </w:r>
      <w:r w:rsidR="004D5C00">
        <w:t>on the name of the Project the select Properties.</w:t>
      </w:r>
    </w:p>
    <w:p w:rsidR="00CC4C16" w:rsidRPr="00CC4C16" w:rsidRDefault="004D5C00" w:rsidP="00CC4C16">
      <w:pPr>
        <w:spacing w:before="100" w:beforeAutospacing="1" w:after="100" w:afterAutospacing="1"/>
        <w:ind w:left="360"/>
        <w:contextualSpacing/>
      </w:pPr>
      <w:r>
        <w:t xml:space="preserve">Next select </w:t>
      </w:r>
      <w:r w:rsidR="00CC4C16" w:rsidRPr="00CC4C16">
        <w:t>libraries, select import JAR/Folder, browse to</w:t>
      </w:r>
      <w:r w:rsidR="00CC4C16">
        <w:t>:</w:t>
      </w:r>
    </w:p>
    <w:p w:rsidR="00CC4C16" w:rsidRDefault="00CC4C16" w:rsidP="00CC4C16">
      <w:pPr>
        <w:ind w:left="720"/>
      </w:pPr>
      <w:r w:rsidRPr="00CC4C16">
        <w:t>C:\_Robotics\Raspberry_Pi\NetBeans\NetBeansProjects\pi4j-core.jar</w:t>
      </w:r>
    </w:p>
    <w:p w:rsidR="004D5C00" w:rsidRDefault="004D5C00" w:rsidP="004D5C00"/>
    <w:p w:rsidR="004D5C00" w:rsidRDefault="004D5C00" w:rsidP="004D5C00"/>
    <w:p w:rsidR="004D5C00" w:rsidRDefault="00A57C01" w:rsidP="00A57C01">
      <w:pPr>
        <w:rPr>
          <w:b/>
        </w:rPr>
      </w:pPr>
      <w:r w:rsidRPr="00A57C01">
        <w:rPr>
          <w:b/>
        </w:rPr>
        <w:t>Testing the LEDs</w:t>
      </w:r>
      <w:r>
        <w:rPr>
          <w:b/>
        </w:rPr>
        <w:t xml:space="preserve"> Scripts</w:t>
      </w:r>
    </w:p>
    <w:p w:rsidR="00CF793E" w:rsidRDefault="00CF793E" w:rsidP="00CF793E">
      <w:pPr>
        <w:ind w:left="360"/>
        <w:rPr>
          <w:b/>
        </w:rPr>
      </w:pPr>
      <w:r>
        <w:rPr>
          <w:b/>
        </w:rPr>
        <w:t>This java program reads a text file which drives the colors of the LEDS</w:t>
      </w:r>
    </w:p>
    <w:p w:rsidR="00A57C01" w:rsidRDefault="00A57C01" w:rsidP="00A57C01">
      <w:pPr>
        <w:rPr>
          <w:b/>
        </w:rPr>
      </w:pPr>
    </w:p>
    <w:p w:rsidR="00A57C01" w:rsidRDefault="00A57C01" w:rsidP="00A57C01">
      <w:pPr>
        <w:ind w:left="360"/>
        <w:rPr>
          <w:b/>
        </w:rPr>
      </w:pPr>
      <w:r>
        <w:rPr>
          <w:b/>
        </w:rPr>
        <w:t>Complete project:</w:t>
      </w:r>
    </w:p>
    <w:p w:rsidR="00A57C01" w:rsidRPr="00FB57F6" w:rsidRDefault="00CF793E" w:rsidP="00A57C01">
      <w:pPr>
        <w:ind w:left="720"/>
        <w:rPr>
          <w:rFonts w:ascii="Courier New" w:hAnsi="Courier New" w:cs="Courier New"/>
        </w:rPr>
      </w:pPr>
      <w:r w:rsidRPr="00FB57F6">
        <w:rPr>
          <w:rFonts w:ascii="Courier New" w:hAnsi="Courier New" w:cs="Courier New"/>
        </w:rPr>
        <w:t>C:\_Robotics\Raspberry_Pi\RaspBerry_pi_Build-up_SW\Example_LED_Code\Complete_Project</w:t>
      </w:r>
      <w:r w:rsidR="00A57C01" w:rsidRPr="00FB57F6">
        <w:rPr>
          <w:rFonts w:ascii="Courier New" w:hAnsi="Courier New" w:cs="Courier New"/>
        </w:rPr>
        <w:t xml:space="preserve"> </w:t>
      </w:r>
    </w:p>
    <w:p w:rsidR="00A57C01" w:rsidRDefault="00A57C01" w:rsidP="00A57C01">
      <w:pPr>
        <w:rPr>
          <w:b/>
        </w:rPr>
      </w:pPr>
    </w:p>
    <w:p w:rsidR="00F44AD1" w:rsidRDefault="00F44AD1" w:rsidP="00F44AD1">
      <w:pPr>
        <w:ind w:left="360"/>
        <w:rPr>
          <w:b/>
        </w:rPr>
      </w:pPr>
      <w:r>
        <w:rPr>
          <w:b/>
        </w:rPr>
        <w:t>Key files  (Source and compiled):</w:t>
      </w:r>
    </w:p>
    <w:p w:rsidR="00161E91" w:rsidRDefault="00161E91" w:rsidP="00B20F88">
      <w:pPr>
        <w:rPr>
          <w:rFonts w:ascii="Courier New" w:hAnsi="Courier New" w:cs="Courier New"/>
          <w:b/>
        </w:rPr>
      </w:pPr>
    </w:p>
    <w:p w:rsidR="00F44AD1" w:rsidRDefault="00F44AD1" w:rsidP="00F44AD1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lastRenderedPageBreak/>
        <w:t xml:space="preserve">C:\_Robotics\Raspberry_Pi\RaspBerry_pi_Build-up_SW\PUTTY\pscp -pw pas1word  </w:t>
      </w:r>
      <w:r w:rsidR="00AD0524" w:rsidRPr="00AD0524">
        <w:rPr>
          <w:rFonts w:ascii="Courier New" w:hAnsi="Courier New" w:cs="Courier New"/>
          <w:b/>
          <w:color w:val="0070C0"/>
        </w:rPr>
        <w:t>C:\_Robotics\Raspberry_Pi\RaspBerry_pi_Build-up_SW\Example_LED_Code\Complete_Project\Example\dist\Example.jar</w:t>
      </w:r>
      <w:r w:rsidRPr="00B96C2D">
        <w:rPr>
          <w:rFonts w:ascii="Courier New" w:hAnsi="Courier New" w:cs="Courier New"/>
          <w:b/>
          <w:color w:val="0070C0"/>
        </w:rPr>
        <w:t xml:space="preserve"> pi@10.0.0.11</w:t>
      </w:r>
      <w:r>
        <w:rPr>
          <w:rFonts w:ascii="Courier New" w:hAnsi="Courier New" w:cs="Courier New"/>
          <w:b/>
          <w:color w:val="0070C0"/>
        </w:rPr>
        <w:t>:</w:t>
      </w:r>
      <w:r w:rsidRPr="00F44AD1">
        <w:rPr>
          <w:rFonts w:ascii="Courier New" w:hAnsi="Courier New" w:cs="Courier New"/>
          <w:b/>
          <w:color w:val="0070C0"/>
        </w:rPr>
        <w:t>/opt/pi4j/examples</w:t>
      </w:r>
      <w:r>
        <w:rPr>
          <w:rFonts w:ascii="Courier New" w:hAnsi="Courier New" w:cs="Courier New"/>
          <w:b/>
          <w:color w:val="0070C0"/>
        </w:rPr>
        <w:t xml:space="preserve"> </w:t>
      </w:r>
    </w:p>
    <w:p w:rsidR="00AD0524" w:rsidRDefault="00AD0524" w:rsidP="00F44AD1">
      <w:pPr>
        <w:ind w:left="1440"/>
        <w:rPr>
          <w:rFonts w:ascii="Courier New" w:hAnsi="Courier New" w:cs="Courier New"/>
          <w:b/>
          <w:color w:val="0070C0"/>
        </w:rPr>
      </w:pPr>
    </w:p>
    <w:p w:rsidR="00AD0524" w:rsidRDefault="00AD0524" w:rsidP="00AD0524">
      <w:pPr>
        <w:ind w:left="1440"/>
        <w:rPr>
          <w:rFonts w:ascii="Courier New" w:hAnsi="Courier New" w:cs="Courier New"/>
          <w:b/>
          <w:color w:val="0070C0"/>
        </w:rPr>
      </w:pPr>
      <w:r w:rsidRPr="00B96C2D">
        <w:rPr>
          <w:rFonts w:ascii="Courier New" w:hAnsi="Courier New" w:cs="Courier New"/>
          <w:b/>
          <w:color w:val="0070C0"/>
        </w:rPr>
        <w:t xml:space="preserve">C:\_Robotics\Raspberry_Pi\RaspBerry_pi_Build-up_SW\PUTTY\pscp -pw pas1word  </w:t>
      </w:r>
      <w:r w:rsidRPr="00AD0524">
        <w:rPr>
          <w:rFonts w:ascii="Courier New" w:hAnsi="Courier New" w:cs="Courier New"/>
          <w:b/>
          <w:color w:val="0070C0"/>
        </w:rPr>
        <w:t>C:\_Robotics\Raspberry_Pi\RaspBerry_pi_Build-up_SW\Example_LED_Code\input.txt</w:t>
      </w:r>
      <w:r w:rsidRPr="00B96C2D">
        <w:rPr>
          <w:rFonts w:ascii="Courier New" w:hAnsi="Courier New" w:cs="Courier New"/>
          <w:b/>
          <w:color w:val="0070C0"/>
        </w:rPr>
        <w:t xml:space="preserve"> pi@10.0.0.11</w:t>
      </w:r>
      <w:r>
        <w:rPr>
          <w:rFonts w:ascii="Courier New" w:hAnsi="Courier New" w:cs="Courier New"/>
          <w:b/>
          <w:color w:val="0070C0"/>
        </w:rPr>
        <w:t>:</w:t>
      </w:r>
      <w:r w:rsidRPr="00F44AD1">
        <w:rPr>
          <w:rFonts w:ascii="Courier New" w:hAnsi="Courier New" w:cs="Courier New"/>
          <w:b/>
          <w:color w:val="0070C0"/>
        </w:rPr>
        <w:t>/opt/pi4j/examples</w:t>
      </w:r>
      <w:r>
        <w:rPr>
          <w:rFonts w:ascii="Courier New" w:hAnsi="Courier New" w:cs="Courier New"/>
          <w:b/>
          <w:color w:val="0070C0"/>
        </w:rPr>
        <w:t xml:space="preserve"> </w:t>
      </w:r>
    </w:p>
    <w:p w:rsidR="00AD0524" w:rsidRDefault="00AD0524" w:rsidP="00AD0524">
      <w:pPr>
        <w:ind w:left="1440"/>
        <w:rPr>
          <w:rFonts w:ascii="Courier New" w:hAnsi="Courier New" w:cs="Courier New"/>
          <w:b/>
          <w:color w:val="0070C0"/>
        </w:rPr>
      </w:pPr>
    </w:p>
    <w:p w:rsidR="00AD0524" w:rsidRDefault="00FA697D" w:rsidP="00CF793E">
      <w:pPr>
        <w:ind w:left="720"/>
        <w:rPr>
          <w:b/>
        </w:rPr>
      </w:pPr>
      <w:r w:rsidRPr="00FA697D">
        <w:rPr>
          <w:b/>
        </w:rPr>
        <w:t xml:space="preserve">Run the </w:t>
      </w:r>
      <w:r>
        <w:rPr>
          <w:b/>
        </w:rPr>
        <w:t>program on the RaspBerry Pi  (Need to figure out how to better reference the library)</w:t>
      </w:r>
    </w:p>
    <w:p w:rsidR="00FA697D" w:rsidRPr="00FA697D" w:rsidRDefault="00FA697D" w:rsidP="00CF793E">
      <w:pPr>
        <w:ind w:left="720"/>
        <w:rPr>
          <w:b/>
        </w:rPr>
      </w:pPr>
    </w:p>
    <w:p w:rsidR="00CF793E" w:rsidRPr="00B3309A" w:rsidRDefault="00CF793E" w:rsidP="00FA697D">
      <w:pPr>
        <w:ind w:left="1080"/>
        <w:rPr>
          <w:rFonts w:ascii="Courier New" w:hAnsi="Courier New" w:cs="Courier New"/>
          <w:b/>
        </w:rPr>
      </w:pPr>
      <w:r w:rsidRPr="00B3309A">
        <w:rPr>
          <w:rFonts w:ascii="Courier New" w:hAnsi="Courier New" w:cs="Courier New"/>
          <w:b/>
        </w:rPr>
        <w:t>sudo java -cp Example.jar:.:classes:/opt/pi4j/lib/'*' example.Example</w:t>
      </w:r>
    </w:p>
    <w:p w:rsidR="00F44AD1" w:rsidRDefault="00F44AD1" w:rsidP="00B20F88"/>
    <w:p w:rsidR="006A1963" w:rsidRDefault="006A1963" w:rsidP="00564B56"/>
    <w:sectPr w:rsidR="006A1963" w:rsidSect="00AD4E04">
      <w:headerReference w:type="default" r:id="rId16"/>
      <w:footerReference w:type="default" r:id="rId17"/>
      <w:pgSz w:w="12240" w:h="15840" w:code="1"/>
      <w:pgMar w:top="1152" w:right="576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2D" w:rsidRDefault="003C2A2D">
      <w:r>
        <w:separator/>
      </w:r>
    </w:p>
  </w:endnote>
  <w:endnote w:type="continuationSeparator" w:id="0">
    <w:p w:rsidR="003C2A2D" w:rsidRDefault="003C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27B" w:rsidRDefault="00AC427B" w:rsidP="00A52EDE">
    <w:pPr>
      <w:pStyle w:val="Footer"/>
      <w:rPr>
        <w:rStyle w:val="PageNumber"/>
        <w:sz w:val="16"/>
      </w:rPr>
    </w:pPr>
    <w:fldSimple w:instr=" FILENAME  \* MERGEFORMAT ">
      <w:r w:rsidRPr="008E3EE8">
        <w:rPr>
          <w:noProof/>
          <w:sz w:val="16"/>
        </w:rPr>
        <w:t>df20141206</w:t>
      </w:r>
      <w:r>
        <w:rPr>
          <w:noProof/>
        </w:rPr>
        <w:t>_Building_Raspberry_Pi_for_Java_v06.docx</w:t>
      </w:r>
    </w:fldSimple>
    <w:r>
      <w:rPr>
        <w:sz w:val="16"/>
      </w:rPr>
      <w:t xml:space="preserve">  </w:t>
    </w:r>
    <w:fldSimple w:instr=" COMMENTS  \* MERGEFORMAT ">
      <w:r w:rsidRPr="008E3EE8">
        <w:rPr>
          <w:sz w:val="16"/>
        </w:rPr>
        <w:t>Version 1.0</w:t>
      </w:r>
    </w:fldSimple>
    <w:r>
      <w:rPr>
        <w:sz w:val="16"/>
      </w:rPr>
      <w:tab/>
    </w:r>
    <w:r>
      <w:rPr>
        <w:sz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7EB1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447EB1" w:rsidRPr="00447EB1">
        <w:rPr>
          <w:rStyle w:val="PageNumber"/>
          <w:noProof/>
        </w:rPr>
        <w:t>12</w:t>
      </w:r>
    </w:fldSimple>
  </w:p>
  <w:p w:rsidR="00AC427B" w:rsidRDefault="00AC427B">
    <w:pPr>
      <w:pStyle w:val="Footer"/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DATE  \l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9/18/2016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TIME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5:22 PM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2D" w:rsidRDefault="003C2A2D">
      <w:r>
        <w:separator/>
      </w:r>
    </w:p>
  </w:footnote>
  <w:footnote w:type="continuationSeparator" w:id="0">
    <w:p w:rsidR="003C2A2D" w:rsidRDefault="003C2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27B" w:rsidRDefault="00AC427B" w:rsidP="00A52EDE">
    <w:pPr>
      <w:pStyle w:val="Header"/>
      <w:jc w:val="center"/>
    </w:pPr>
    <w:fldSimple w:instr=" TITLE   \* MERGEFORMAT ">
      <w:r>
        <w:t>Notes on Building JAVA with SPI/I2C Raspberry PI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7BD1"/>
    <w:multiLevelType w:val="hybridMultilevel"/>
    <w:tmpl w:val="B224B336"/>
    <w:lvl w:ilvl="0" w:tplc="8DAC841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B3F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1C4774"/>
    <w:multiLevelType w:val="hybridMultilevel"/>
    <w:tmpl w:val="F5E26F9A"/>
    <w:lvl w:ilvl="0" w:tplc="8DAC84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815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7D104D1"/>
    <w:multiLevelType w:val="hybridMultilevel"/>
    <w:tmpl w:val="F87AE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34D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203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3C6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9824399"/>
    <w:multiLevelType w:val="hybridMultilevel"/>
    <w:tmpl w:val="9CFE5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BB50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DD07BF1"/>
    <w:multiLevelType w:val="hybridMultilevel"/>
    <w:tmpl w:val="CC56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F42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D133E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8948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F87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6235F63"/>
    <w:multiLevelType w:val="hybridMultilevel"/>
    <w:tmpl w:val="64B05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C955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C202C5D"/>
    <w:multiLevelType w:val="hybridMultilevel"/>
    <w:tmpl w:val="806E8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A77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1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18"/>
  </w:num>
  <w:num w:numId="11">
    <w:abstractNumId w:val="6"/>
  </w:num>
  <w:num w:numId="12">
    <w:abstractNumId w:val="6"/>
  </w:num>
  <w:num w:numId="13">
    <w:abstractNumId w:val="4"/>
  </w:num>
  <w:num w:numId="14">
    <w:abstractNumId w:val="8"/>
  </w:num>
  <w:num w:numId="15">
    <w:abstractNumId w:val="15"/>
  </w:num>
  <w:num w:numId="16">
    <w:abstractNumId w:val="10"/>
  </w:num>
  <w:num w:numId="17">
    <w:abstractNumId w:val="17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88"/>
    <w:rsid w:val="00016930"/>
    <w:rsid w:val="00022619"/>
    <w:rsid w:val="00031196"/>
    <w:rsid w:val="00075E28"/>
    <w:rsid w:val="00084798"/>
    <w:rsid w:val="00086E1B"/>
    <w:rsid w:val="000922B6"/>
    <w:rsid w:val="0009559E"/>
    <w:rsid w:val="000A656B"/>
    <w:rsid w:val="001039E4"/>
    <w:rsid w:val="0011051D"/>
    <w:rsid w:val="001151E0"/>
    <w:rsid w:val="00117799"/>
    <w:rsid w:val="001302E8"/>
    <w:rsid w:val="00136901"/>
    <w:rsid w:val="0014048D"/>
    <w:rsid w:val="00150AFE"/>
    <w:rsid w:val="00151116"/>
    <w:rsid w:val="00161E91"/>
    <w:rsid w:val="001647A3"/>
    <w:rsid w:val="001700C1"/>
    <w:rsid w:val="001C3C9F"/>
    <w:rsid w:val="001D38A6"/>
    <w:rsid w:val="001E1386"/>
    <w:rsid w:val="001E648D"/>
    <w:rsid w:val="001F1354"/>
    <w:rsid w:val="00203B5B"/>
    <w:rsid w:val="00213FA5"/>
    <w:rsid w:val="002154C7"/>
    <w:rsid w:val="00244A90"/>
    <w:rsid w:val="00256DCF"/>
    <w:rsid w:val="0028205F"/>
    <w:rsid w:val="00285714"/>
    <w:rsid w:val="00296EFB"/>
    <w:rsid w:val="002B1CA2"/>
    <w:rsid w:val="002B3A5B"/>
    <w:rsid w:val="002D33B9"/>
    <w:rsid w:val="002E3B20"/>
    <w:rsid w:val="002E6D96"/>
    <w:rsid w:val="00302D4F"/>
    <w:rsid w:val="003259DA"/>
    <w:rsid w:val="003301AC"/>
    <w:rsid w:val="003375F9"/>
    <w:rsid w:val="00347710"/>
    <w:rsid w:val="00352B14"/>
    <w:rsid w:val="00372600"/>
    <w:rsid w:val="00375242"/>
    <w:rsid w:val="003B340E"/>
    <w:rsid w:val="003C2A2D"/>
    <w:rsid w:val="003F37FE"/>
    <w:rsid w:val="003F7F4A"/>
    <w:rsid w:val="00400A0E"/>
    <w:rsid w:val="00401C3A"/>
    <w:rsid w:val="00403267"/>
    <w:rsid w:val="0041561D"/>
    <w:rsid w:val="00417F0E"/>
    <w:rsid w:val="00423054"/>
    <w:rsid w:val="00432BC6"/>
    <w:rsid w:val="00445030"/>
    <w:rsid w:val="00447EB1"/>
    <w:rsid w:val="004673C4"/>
    <w:rsid w:val="0047392E"/>
    <w:rsid w:val="0049313E"/>
    <w:rsid w:val="004A0E15"/>
    <w:rsid w:val="004B1E23"/>
    <w:rsid w:val="004B5EDF"/>
    <w:rsid w:val="004D5C00"/>
    <w:rsid w:val="00502EF8"/>
    <w:rsid w:val="00503B7C"/>
    <w:rsid w:val="005237C2"/>
    <w:rsid w:val="005305A5"/>
    <w:rsid w:val="00564B56"/>
    <w:rsid w:val="00570BF0"/>
    <w:rsid w:val="00575C7A"/>
    <w:rsid w:val="005A0B0A"/>
    <w:rsid w:val="005A5ED1"/>
    <w:rsid w:val="005C2534"/>
    <w:rsid w:val="005F11F8"/>
    <w:rsid w:val="00615207"/>
    <w:rsid w:val="006300FF"/>
    <w:rsid w:val="0064143E"/>
    <w:rsid w:val="00664656"/>
    <w:rsid w:val="00683D97"/>
    <w:rsid w:val="00684106"/>
    <w:rsid w:val="00686AB6"/>
    <w:rsid w:val="00687113"/>
    <w:rsid w:val="006A1963"/>
    <w:rsid w:val="006A3691"/>
    <w:rsid w:val="006B418B"/>
    <w:rsid w:val="006C5F62"/>
    <w:rsid w:val="006D4B57"/>
    <w:rsid w:val="006F2242"/>
    <w:rsid w:val="00700F1D"/>
    <w:rsid w:val="00702851"/>
    <w:rsid w:val="007168BD"/>
    <w:rsid w:val="00722681"/>
    <w:rsid w:val="007457E1"/>
    <w:rsid w:val="00754112"/>
    <w:rsid w:val="00756B97"/>
    <w:rsid w:val="00767242"/>
    <w:rsid w:val="0077379C"/>
    <w:rsid w:val="00773817"/>
    <w:rsid w:val="00793563"/>
    <w:rsid w:val="007954C6"/>
    <w:rsid w:val="007A4DD1"/>
    <w:rsid w:val="007B3A97"/>
    <w:rsid w:val="007C2F54"/>
    <w:rsid w:val="007D40F6"/>
    <w:rsid w:val="007E119E"/>
    <w:rsid w:val="007E614A"/>
    <w:rsid w:val="007F1D92"/>
    <w:rsid w:val="007F2B46"/>
    <w:rsid w:val="00806BF5"/>
    <w:rsid w:val="0084242C"/>
    <w:rsid w:val="00863DC7"/>
    <w:rsid w:val="00867A7C"/>
    <w:rsid w:val="008747A2"/>
    <w:rsid w:val="008B02E2"/>
    <w:rsid w:val="008B1461"/>
    <w:rsid w:val="008B6DE2"/>
    <w:rsid w:val="008C72E7"/>
    <w:rsid w:val="008D106E"/>
    <w:rsid w:val="008E3EE8"/>
    <w:rsid w:val="00912447"/>
    <w:rsid w:val="0091597E"/>
    <w:rsid w:val="00925275"/>
    <w:rsid w:val="00934EFA"/>
    <w:rsid w:val="0093610C"/>
    <w:rsid w:val="0097364D"/>
    <w:rsid w:val="00974EAD"/>
    <w:rsid w:val="00980199"/>
    <w:rsid w:val="00985235"/>
    <w:rsid w:val="009C10EE"/>
    <w:rsid w:val="009D10D2"/>
    <w:rsid w:val="009F2F34"/>
    <w:rsid w:val="00A05FCD"/>
    <w:rsid w:val="00A078C7"/>
    <w:rsid w:val="00A11E6D"/>
    <w:rsid w:val="00A2433B"/>
    <w:rsid w:val="00A52EDE"/>
    <w:rsid w:val="00A553E3"/>
    <w:rsid w:val="00A57C01"/>
    <w:rsid w:val="00A65455"/>
    <w:rsid w:val="00A72A82"/>
    <w:rsid w:val="00A73420"/>
    <w:rsid w:val="00AC427B"/>
    <w:rsid w:val="00AD0524"/>
    <w:rsid w:val="00AD0C39"/>
    <w:rsid w:val="00AD1935"/>
    <w:rsid w:val="00AD4E04"/>
    <w:rsid w:val="00AE00E1"/>
    <w:rsid w:val="00AE5593"/>
    <w:rsid w:val="00B20F88"/>
    <w:rsid w:val="00B30F35"/>
    <w:rsid w:val="00B3309A"/>
    <w:rsid w:val="00B6099A"/>
    <w:rsid w:val="00B623B3"/>
    <w:rsid w:val="00B628F3"/>
    <w:rsid w:val="00B811E4"/>
    <w:rsid w:val="00B856A5"/>
    <w:rsid w:val="00B96C2D"/>
    <w:rsid w:val="00BA547F"/>
    <w:rsid w:val="00BB733B"/>
    <w:rsid w:val="00BC0321"/>
    <w:rsid w:val="00BC1DF3"/>
    <w:rsid w:val="00BF353E"/>
    <w:rsid w:val="00BF4011"/>
    <w:rsid w:val="00C00F9F"/>
    <w:rsid w:val="00C10E0B"/>
    <w:rsid w:val="00C166E2"/>
    <w:rsid w:val="00C2284A"/>
    <w:rsid w:val="00C30166"/>
    <w:rsid w:val="00C3385A"/>
    <w:rsid w:val="00C62126"/>
    <w:rsid w:val="00C968E7"/>
    <w:rsid w:val="00CC054B"/>
    <w:rsid w:val="00CC4C16"/>
    <w:rsid w:val="00CD49FF"/>
    <w:rsid w:val="00CE6BE2"/>
    <w:rsid w:val="00CE6EAA"/>
    <w:rsid w:val="00CF793E"/>
    <w:rsid w:val="00D243F0"/>
    <w:rsid w:val="00D328A0"/>
    <w:rsid w:val="00D456D4"/>
    <w:rsid w:val="00D55A1A"/>
    <w:rsid w:val="00D87AE4"/>
    <w:rsid w:val="00D933AD"/>
    <w:rsid w:val="00DB6911"/>
    <w:rsid w:val="00DD3480"/>
    <w:rsid w:val="00DE1D08"/>
    <w:rsid w:val="00E02274"/>
    <w:rsid w:val="00E04AE2"/>
    <w:rsid w:val="00E36007"/>
    <w:rsid w:val="00E3765F"/>
    <w:rsid w:val="00E427D9"/>
    <w:rsid w:val="00E54E81"/>
    <w:rsid w:val="00E63BAD"/>
    <w:rsid w:val="00E74312"/>
    <w:rsid w:val="00E9068E"/>
    <w:rsid w:val="00E92F94"/>
    <w:rsid w:val="00E96318"/>
    <w:rsid w:val="00EA0B2E"/>
    <w:rsid w:val="00EC30BE"/>
    <w:rsid w:val="00ED5D60"/>
    <w:rsid w:val="00EE7C52"/>
    <w:rsid w:val="00EF6EA7"/>
    <w:rsid w:val="00F00745"/>
    <w:rsid w:val="00F074FE"/>
    <w:rsid w:val="00F17226"/>
    <w:rsid w:val="00F238AE"/>
    <w:rsid w:val="00F305D6"/>
    <w:rsid w:val="00F44AD1"/>
    <w:rsid w:val="00F46831"/>
    <w:rsid w:val="00F866E1"/>
    <w:rsid w:val="00FA697D"/>
    <w:rsid w:val="00FB2335"/>
    <w:rsid w:val="00FB5330"/>
    <w:rsid w:val="00FB57F6"/>
    <w:rsid w:val="00FB73FD"/>
    <w:rsid w:val="00FD5E81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629134-5439-4842-AE1E-0B063A33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E04"/>
    <w:rPr>
      <w:rFonts w:ascii="Arial" w:hAnsi="Arial"/>
    </w:rPr>
  </w:style>
  <w:style w:type="paragraph" w:styleId="Heading1">
    <w:name w:val="heading 1"/>
    <w:basedOn w:val="Normal"/>
    <w:next w:val="Normal"/>
    <w:qFormat/>
    <w:rsid w:val="00AD4E04"/>
    <w:pPr>
      <w:keepNext/>
      <w:outlineLvl w:val="0"/>
    </w:pPr>
    <w:rPr>
      <w:b/>
      <w:sz w:val="24"/>
    </w:rPr>
  </w:style>
  <w:style w:type="paragraph" w:styleId="Heading2">
    <w:name w:val="heading 2"/>
    <w:aliases w:val="sl2"/>
    <w:basedOn w:val="Normal"/>
    <w:next w:val="Normal"/>
    <w:qFormat/>
    <w:rsid w:val="00AD4E04"/>
    <w:pPr>
      <w:keepNext/>
      <w:spacing w:before="120" w:after="120" w:line="480" w:lineRule="atLeast"/>
      <w:outlineLvl w:val="1"/>
    </w:pPr>
    <w:rPr>
      <w:rFonts w:ascii="Palatino" w:hAnsi="Palatino"/>
      <w:b/>
    </w:rPr>
  </w:style>
  <w:style w:type="paragraph" w:styleId="Heading3">
    <w:name w:val="heading 3"/>
    <w:basedOn w:val="Normal"/>
    <w:next w:val="Normal"/>
    <w:qFormat/>
    <w:rsid w:val="00AD4E04"/>
    <w:pPr>
      <w:keepNext/>
      <w:ind w:left="3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4E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4E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4E04"/>
  </w:style>
  <w:style w:type="paragraph" w:styleId="TOC3">
    <w:name w:val="toc 3"/>
    <w:basedOn w:val="TOC2"/>
    <w:next w:val="Normal"/>
    <w:autoRedefine/>
    <w:semiHidden/>
    <w:rsid w:val="00AD4E04"/>
    <w:pPr>
      <w:tabs>
        <w:tab w:val="left" w:pos="1600"/>
        <w:tab w:val="right" w:leader="dot" w:pos="9360"/>
      </w:tabs>
      <w:spacing w:before="30"/>
      <w:ind w:left="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semiHidden/>
    <w:rsid w:val="00AD4E04"/>
    <w:pPr>
      <w:ind w:left="200"/>
    </w:pPr>
  </w:style>
  <w:style w:type="paragraph" w:customStyle="1" w:styleId="asn">
    <w:name w:val="asn"/>
    <w:basedOn w:val="Normal"/>
    <w:rsid w:val="00AD4E04"/>
    <w:pPr>
      <w:keepLines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720"/>
    </w:pPr>
    <w:rPr>
      <w:color w:val="000000"/>
    </w:rPr>
  </w:style>
  <w:style w:type="paragraph" w:customStyle="1" w:styleId="ASN1">
    <w:name w:val="ASN.1"/>
    <w:basedOn w:val="Normal"/>
    <w:next w:val="ASN1Cont"/>
    <w:rsid w:val="00AD4E0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4536"/>
        <w:tab w:val="left" w:pos="5670"/>
        <w:tab w:val="left" w:pos="6804"/>
      </w:tabs>
      <w:spacing w:before="136"/>
    </w:pPr>
    <w:rPr>
      <w:rFonts w:ascii="Helv" w:hAnsi="Helv"/>
      <w:b/>
      <w:sz w:val="18"/>
      <w:lang w:val="en-GB"/>
    </w:rPr>
  </w:style>
  <w:style w:type="paragraph" w:customStyle="1" w:styleId="ASN1Cont">
    <w:name w:val="ASN.1 Cont."/>
    <w:basedOn w:val="ASN1"/>
    <w:rsid w:val="00AD4E04"/>
    <w:pPr>
      <w:spacing w:before="0"/>
    </w:pPr>
  </w:style>
  <w:style w:type="paragraph" w:styleId="TOC1">
    <w:name w:val="toc 1"/>
    <w:basedOn w:val="Normal"/>
    <w:next w:val="Normal"/>
    <w:autoRedefine/>
    <w:semiHidden/>
    <w:rsid w:val="00AD4E04"/>
    <w:pPr>
      <w:tabs>
        <w:tab w:val="right" w:leader="dot" w:pos="9360"/>
      </w:tabs>
      <w:spacing w:before="240"/>
      <w:jc w:val="both"/>
    </w:pPr>
    <w:rPr>
      <w:rFonts w:ascii="Times New Roman" w:hAnsi="Times New Roman"/>
      <w:b/>
      <w:sz w:val="24"/>
    </w:rPr>
  </w:style>
  <w:style w:type="paragraph" w:styleId="BodyText">
    <w:name w:val="Body Text"/>
    <w:basedOn w:val="Normal"/>
    <w:rsid w:val="00AD4E04"/>
    <w:rPr>
      <w:sz w:val="24"/>
    </w:rPr>
  </w:style>
  <w:style w:type="paragraph" w:styleId="BodyTextIndent">
    <w:name w:val="Body Text Indent"/>
    <w:basedOn w:val="Normal"/>
    <w:rsid w:val="00AD4E04"/>
    <w:pPr>
      <w:ind w:left="360"/>
    </w:pPr>
    <w:rPr>
      <w:sz w:val="24"/>
    </w:rPr>
  </w:style>
  <w:style w:type="paragraph" w:styleId="PlainText">
    <w:name w:val="Plain Text"/>
    <w:basedOn w:val="Normal"/>
    <w:rsid w:val="00AD4E04"/>
    <w:rPr>
      <w:rFonts w:ascii="Courier New" w:hAnsi="Courier New"/>
    </w:rPr>
  </w:style>
  <w:style w:type="paragraph" w:customStyle="1" w:styleId="Text11">
    <w:name w:val="Text11"/>
    <w:link w:val="Text11CharChar"/>
    <w:rsid w:val="007B3A97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2"/>
    </w:rPr>
  </w:style>
  <w:style w:type="character" w:customStyle="1" w:styleId="Text11CharChar">
    <w:name w:val="Text11 Char Char"/>
    <w:basedOn w:val="DefaultParagraphFont"/>
    <w:link w:val="Text11"/>
    <w:locked/>
    <w:rsid w:val="007B3A97"/>
    <w:rPr>
      <w:sz w:val="22"/>
      <w:lang w:val="en-US" w:eastAsia="en-US" w:bidi="ar-SA"/>
    </w:rPr>
  </w:style>
  <w:style w:type="table" w:styleId="TableGrid">
    <w:name w:val="Table Grid"/>
    <w:basedOn w:val="TableNormal"/>
    <w:rsid w:val="0021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B1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CA2"/>
    <w:rPr>
      <w:rFonts w:ascii="Tahoma" w:hAnsi="Tahoma" w:cs="Tahoma"/>
      <w:sz w:val="16"/>
      <w:szCs w:val="16"/>
    </w:rPr>
  </w:style>
  <w:style w:type="character" w:customStyle="1" w:styleId="xdtextbox1">
    <w:name w:val="xdtextbox1"/>
    <w:basedOn w:val="DefaultParagraphFont"/>
    <w:rsid w:val="00E427D9"/>
    <w:rPr>
      <w:color w:val="auto"/>
      <w:bdr w:val="single" w:sz="8" w:space="1" w:color="DCDCDC" w:frame="1"/>
      <w:shd w:val="clear" w:color="auto" w:fill="FFFFFF"/>
    </w:rPr>
  </w:style>
  <w:style w:type="character" w:styleId="Hyperlink">
    <w:name w:val="Hyperlink"/>
    <w:basedOn w:val="DefaultParagraphFont"/>
    <w:unhideWhenUsed/>
    <w:rsid w:val="00FD6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90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6D4B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B6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922B6"/>
  </w:style>
  <w:style w:type="character" w:customStyle="1" w:styleId="pun">
    <w:name w:val="pun"/>
    <w:basedOn w:val="DefaultParagraphFont"/>
    <w:rsid w:val="000922B6"/>
  </w:style>
  <w:style w:type="character" w:customStyle="1" w:styleId="kwd">
    <w:name w:val="kwd"/>
    <w:basedOn w:val="DefaultParagraphFont"/>
    <w:rsid w:val="000922B6"/>
  </w:style>
  <w:style w:type="character" w:styleId="HTMLCode">
    <w:name w:val="HTML Code"/>
    <w:basedOn w:val="DefaultParagraphFont"/>
    <w:uiPriority w:val="99"/>
    <w:semiHidden/>
    <w:unhideWhenUsed/>
    <w:rsid w:val="00FD5E8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E1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downloads/pdf/setting-up-a-raspberry-pi-as-a-wifi-access-point.pdf" TargetMode="External"/><Relationship Id="rId13" Type="http://schemas.openxmlformats.org/officeDocument/2006/relationships/hyperlink" Target="https://projects.drogon.net/understanding-spi-on-the-raspberry-p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dhcpcd" TargetMode="External"/><Relationship Id="rId12" Type="http://schemas.openxmlformats.org/officeDocument/2006/relationships/hyperlink" Target="http://get.pi4j.com/download/pi4j-1.0-SNAPSHOT.deb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i4j.com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ckages.debian.org/sid/utils/i2c-tools" TargetMode="External"/><Relationship Id="rId10" Type="http://schemas.openxmlformats.org/officeDocument/2006/relationships/hyperlink" Target="http://pi4j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dafruit-download.s3.amazonaws.com/adafruit_hostapd_14128.zip" TargetMode="External"/><Relationship Id="rId14" Type="http://schemas.openxmlformats.org/officeDocument/2006/relationships/hyperlink" Target="https://learn.adafruit.com/adafruits-raspberry-pi-lesson-4-gpio-setup/configuring-i2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RED\AppData\Roaming\Microsoft\Templates\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Template_1.dotx</Template>
  <TotalTime>32</TotalTime>
  <Pages>1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Building JAVA with SPI/I2C Raspberry PI</vt:lpstr>
    </vt:vector>
  </TitlesOfParts>
  <Company>Lockheed Martin Federal Systems</Company>
  <LinksUpToDate>false</LinksUpToDate>
  <CharactersWithSpaces>17376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Building JAVA with SPI/I2C Raspberry PI</dc:title>
  <dc:creator>DFrederick</dc:creator>
  <dc:description>Version 1.0</dc:description>
  <cp:lastModifiedBy>DFrederick</cp:lastModifiedBy>
  <cp:revision>8</cp:revision>
  <cp:lastPrinted>2015-02-01T14:58:00Z</cp:lastPrinted>
  <dcterms:created xsi:type="dcterms:W3CDTF">2016-06-02T23:19:00Z</dcterms:created>
  <dcterms:modified xsi:type="dcterms:W3CDTF">2016-09-18T22:20:00Z</dcterms:modified>
</cp:coreProperties>
</file>